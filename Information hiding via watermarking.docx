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8955925"/>
        <w:docPartObj>
          <w:docPartGallery w:val="Cover Pages"/>
          <w:docPartUnique/>
        </w:docPartObj>
      </w:sdtPr>
      <w:sdtContent>
        <w:p w14:paraId="134E39AB" w14:textId="6D929965" w:rsidR="00B231EB" w:rsidRDefault="00B231EB"/>
        <w:p w14:paraId="6F05BB8D" w14:textId="28E244C7" w:rsidR="00B231EB" w:rsidRDefault="00B231EB">
          <w:pPr>
            <w:rPr>
              <w:rFonts w:asciiTheme="majorHAnsi" w:eastAsiaTheme="majorEastAsia" w:hAnsiTheme="majorHAnsi" w:cstheme="majorBidi"/>
              <w:caps/>
              <w:color w:val="1F4E79" w:themeColor="accent1" w:themeShade="80"/>
              <w:kern w:val="28"/>
              <w:sz w:val="38"/>
              <w:szCs w:val="38"/>
            </w:rPr>
          </w:pPr>
          <w:r>
            <w:rPr>
              <w:noProof/>
            </w:rPr>
            <mc:AlternateContent>
              <mc:Choice Requires="wps">
                <w:drawing>
                  <wp:anchor distT="0" distB="0" distL="182880" distR="182880" simplePos="0" relativeHeight="251659264" behindDoc="0" locked="0" layoutInCell="1" allowOverlap="1" wp14:anchorId="16943642" wp14:editId="3E7421E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3A87C" w14:textId="749BD2BF" w:rsidR="00B231EB" w:rsidRDefault="00B231E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 xml:space="preserve">Information hiding via </w:t>
                                    </w:r>
                                    <w:r w:rsidR="004D3E0C">
                                      <w:rPr>
                                        <w:color w:val="5B9BD5" w:themeColor="accent1"/>
                                        <w:sz w:val="72"/>
                                        <w:szCs w:val="72"/>
                                      </w:rPr>
                                      <w:t xml:space="preserve">invisible </w:t>
                                    </w:r>
                                    <w:r>
                                      <w:rPr>
                                        <w:color w:val="5B9BD5" w:themeColor="accent1"/>
                                        <w:sz w:val="72"/>
                                        <w:szCs w:val="72"/>
                                      </w:rPr>
                                      <w:t>watermarking (text)</w:t>
                                    </w:r>
                                  </w:sdtContent>
                                </w:sdt>
                              </w:p>
                              <w:sdt>
                                <w:sdtPr>
                                  <w:rPr>
                                    <w:caps/>
                                    <w:color w:val="492C46"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D539CDF" w14:textId="6A1757D5" w:rsidR="00B231EB" w:rsidRDefault="00B231EB">
                                    <w:pPr>
                                      <w:pStyle w:val="NoSpacing"/>
                                      <w:spacing w:before="40" w:after="40"/>
                                      <w:rPr>
                                        <w:caps/>
                                        <w:color w:val="492C46" w:themeColor="accent5" w:themeShade="80"/>
                                        <w:sz w:val="28"/>
                                        <w:szCs w:val="28"/>
                                      </w:rPr>
                                    </w:pPr>
                                    <w:r>
                                      <w:rPr>
                                        <w:caps/>
                                        <w:color w:val="492C46" w:themeColor="accent5" w:themeShade="80"/>
                                        <w:sz w:val="28"/>
                                        <w:szCs w:val="28"/>
                                      </w:rPr>
                                      <w:t>Image processing phase 1</w:t>
                                    </w:r>
                                  </w:p>
                                </w:sdtContent>
                              </w:sdt>
                              <w:sdt>
                                <w:sdtPr>
                                  <w:rPr>
                                    <w:caps/>
                                    <w:color w:val="92588D"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BB612B9" w14:textId="27F8AA21" w:rsidR="00B231EB" w:rsidRDefault="00B231EB">
                                    <w:pPr>
                                      <w:pStyle w:val="NoSpacing"/>
                                      <w:spacing w:before="80" w:after="40"/>
                                      <w:rPr>
                                        <w:caps/>
                                        <w:color w:val="92588D" w:themeColor="accent5"/>
                                        <w:sz w:val="24"/>
                                        <w:szCs w:val="24"/>
                                      </w:rPr>
                                    </w:pPr>
                                    <w:r>
                                      <w:rPr>
                                        <w:caps/>
                                        <w:color w:val="92588D" w:themeColor="accent5"/>
                                        <w:sz w:val="24"/>
                                        <w:szCs w:val="24"/>
                                      </w:rPr>
                                      <w:t>HABIBA AMR 2020/08121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6943642" id="_x0000_t202" coordsize="21600,21600" o:spt="202" path="m,l,21600r21600,l21600,xe">
                    <v:stroke joinstyle="miter"/>
                    <v:path gradientshapeok="t" o:connecttype="rect"/>
                  </v:shapetype>
                  <v:shape id="Text Box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EB3A87C" w14:textId="749BD2BF" w:rsidR="00B231EB" w:rsidRDefault="00B231E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 xml:space="preserve">Information hiding via </w:t>
                              </w:r>
                              <w:r w:rsidR="004D3E0C">
                                <w:rPr>
                                  <w:color w:val="5B9BD5" w:themeColor="accent1"/>
                                  <w:sz w:val="72"/>
                                  <w:szCs w:val="72"/>
                                </w:rPr>
                                <w:t xml:space="preserve">invisible </w:t>
                              </w:r>
                              <w:r>
                                <w:rPr>
                                  <w:color w:val="5B9BD5" w:themeColor="accent1"/>
                                  <w:sz w:val="72"/>
                                  <w:szCs w:val="72"/>
                                </w:rPr>
                                <w:t>watermarking (text)</w:t>
                              </w:r>
                            </w:sdtContent>
                          </w:sdt>
                        </w:p>
                        <w:sdt>
                          <w:sdtPr>
                            <w:rPr>
                              <w:caps/>
                              <w:color w:val="492C46"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D539CDF" w14:textId="6A1757D5" w:rsidR="00B231EB" w:rsidRDefault="00B231EB">
                              <w:pPr>
                                <w:pStyle w:val="NoSpacing"/>
                                <w:spacing w:before="40" w:after="40"/>
                                <w:rPr>
                                  <w:caps/>
                                  <w:color w:val="492C46" w:themeColor="accent5" w:themeShade="80"/>
                                  <w:sz w:val="28"/>
                                  <w:szCs w:val="28"/>
                                </w:rPr>
                              </w:pPr>
                              <w:r>
                                <w:rPr>
                                  <w:caps/>
                                  <w:color w:val="492C46" w:themeColor="accent5" w:themeShade="80"/>
                                  <w:sz w:val="28"/>
                                  <w:szCs w:val="28"/>
                                </w:rPr>
                                <w:t>Image processing phase 1</w:t>
                              </w:r>
                            </w:p>
                          </w:sdtContent>
                        </w:sdt>
                        <w:sdt>
                          <w:sdtPr>
                            <w:rPr>
                              <w:caps/>
                              <w:color w:val="92588D"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BB612B9" w14:textId="27F8AA21" w:rsidR="00B231EB" w:rsidRDefault="00B231EB">
                              <w:pPr>
                                <w:pStyle w:val="NoSpacing"/>
                                <w:spacing w:before="80" w:after="40"/>
                                <w:rPr>
                                  <w:caps/>
                                  <w:color w:val="92588D" w:themeColor="accent5"/>
                                  <w:sz w:val="24"/>
                                  <w:szCs w:val="24"/>
                                </w:rPr>
                              </w:pPr>
                              <w:r>
                                <w:rPr>
                                  <w:caps/>
                                  <w:color w:val="92588D" w:themeColor="accent5"/>
                                  <w:sz w:val="24"/>
                                  <w:szCs w:val="24"/>
                                </w:rPr>
                                <w:t>HABIBA AMR 2020/08121</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3F8E9711" wp14:editId="6CEF96A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37B707E" w14:textId="5DD9057C" w:rsidR="00B231EB" w:rsidRDefault="00B231EB">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8E9711"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5b9bd5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37B707E" w14:textId="5DD9057C" w:rsidR="00B231EB" w:rsidRDefault="00B231EB">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5B69D618" w14:textId="3E959BC7" w:rsidR="001273C1" w:rsidRPr="003C1CEA" w:rsidRDefault="00B231EB">
      <w:pPr>
        <w:pStyle w:val="Title"/>
        <w:rPr>
          <w:rFonts w:ascii="Calibri" w:hAnsi="Calibri" w:cs="Calibri"/>
        </w:rPr>
      </w:pPr>
      <w:r w:rsidRPr="003C1CEA">
        <w:rPr>
          <w:rFonts w:ascii="Calibri" w:hAnsi="Calibri" w:cs="Calibri"/>
        </w:rPr>
        <w:lastRenderedPageBreak/>
        <w:t xml:space="preserve">Information hiding via watermarking </w:t>
      </w:r>
    </w:p>
    <w:p w14:paraId="06474611" w14:textId="6C39B569" w:rsidR="001273C1" w:rsidRPr="003C1CEA" w:rsidRDefault="00B231EB">
      <w:pPr>
        <w:pStyle w:val="Subtitle"/>
        <w:rPr>
          <w:rFonts w:ascii="Calibri" w:hAnsi="Calibri" w:cs="Calibri"/>
        </w:rPr>
      </w:pPr>
      <w:r w:rsidRPr="003C1CEA">
        <w:rPr>
          <w:rFonts w:ascii="Calibri" w:hAnsi="Calibri" w:cs="Calibri"/>
        </w:rPr>
        <w:t>Hiding text</w:t>
      </w:r>
    </w:p>
    <w:p w14:paraId="7E987DA5" w14:textId="77777777" w:rsidR="001273C1" w:rsidRDefault="001273C1" w:rsidP="00F9769D"/>
    <w:p w14:paraId="3B191D00" w14:textId="23CEFC6E" w:rsidR="001273C1" w:rsidRPr="003C1CEA" w:rsidRDefault="00B231EB">
      <w:pPr>
        <w:pStyle w:val="Heading1"/>
        <w:rPr>
          <w:rFonts w:ascii="Calibri" w:hAnsi="Calibri" w:cs="Calibri"/>
        </w:rPr>
      </w:pPr>
      <w:r w:rsidRPr="003C1CEA">
        <w:rPr>
          <w:rFonts w:ascii="Calibri" w:hAnsi="Calibri" w:cs="Calibri"/>
        </w:rPr>
        <w:t>Purpose</w:t>
      </w:r>
    </w:p>
    <w:tbl>
      <w:tblPr>
        <w:tblStyle w:val="TipTable"/>
        <w:tblW w:w="4922" w:type="pct"/>
        <w:tblLook w:val="04A0" w:firstRow="1" w:lastRow="0" w:firstColumn="1" w:lastColumn="0" w:noHBand="0" w:noVBand="1"/>
        <w:tblDescription w:val="Layout table"/>
      </w:tblPr>
      <w:tblGrid>
        <w:gridCol w:w="142"/>
        <w:gridCol w:w="9072"/>
      </w:tblGrid>
      <w:tr w:rsidR="00386778" w14:paraId="34738C96" w14:textId="77777777" w:rsidTr="0093798C">
        <w:trPr>
          <w:trHeight w:val="3150"/>
        </w:trPr>
        <w:tc>
          <w:tcPr>
            <w:cnfStyle w:val="001000000000" w:firstRow="0" w:lastRow="0" w:firstColumn="1" w:lastColumn="0" w:oddVBand="0" w:evenVBand="0" w:oddHBand="0" w:evenHBand="0" w:firstRowFirstColumn="0" w:firstRowLastColumn="0" w:lastRowFirstColumn="0" w:lastRowLastColumn="0"/>
            <w:tcW w:w="77" w:type="pct"/>
          </w:tcPr>
          <w:p w14:paraId="4D7A5ECB" w14:textId="00026E31" w:rsidR="00386778" w:rsidRDefault="00386778" w:rsidP="004D39A3"/>
        </w:tc>
        <w:tc>
          <w:tcPr>
            <w:tcW w:w="4923" w:type="pct"/>
          </w:tcPr>
          <w:p w14:paraId="6A936AC2" w14:textId="333909E1" w:rsidR="00386778" w:rsidRPr="003C1CEA" w:rsidRDefault="001369A4" w:rsidP="0093798C">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Hiding information in an image using watermarking can be performed using steganography which </w:t>
            </w:r>
            <w:r w:rsidRPr="001369A4">
              <w:rPr>
                <w:rFonts w:ascii="Calibri" w:hAnsi="Calibri" w:cs="Calibri"/>
              </w:rPr>
              <w:t xml:space="preserve">is a method of hiding secret data, by embedding it into an audio, video, image, or text file. </w:t>
            </w:r>
            <w:r w:rsidR="00FD4F7D" w:rsidRPr="00FD4F7D">
              <w:rPr>
                <w:rFonts w:ascii="Calibri" w:hAnsi="Calibri" w:cs="Calibri"/>
              </w:rPr>
              <w:t>The purpose of steganography is covert communication to hide a message from a third party.</w:t>
            </w:r>
            <w:r w:rsidR="00FD4F7D" w:rsidRPr="00FD4F7D">
              <w:rPr>
                <w:rFonts w:ascii="Calibri" w:hAnsi="Calibri" w:cs="Calibri"/>
              </w:rPr>
              <w:t xml:space="preserve"> </w:t>
            </w:r>
            <w:r w:rsidRPr="001369A4">
              <w:rPr>
                <w:rFonts w:ascii="Calibri" w:hAnsi="Calibri" w:cs="Calibri"/>
              </w:rPr>
              <w:t>It is one of the methods employed to protect secret or sensitive data from malicious attacks.</w:t>
            </w:r>
            <w:r>
              <w:rPr>
                <w:rFonts w:ascii="Calibri" w:hAnsi="Calibri" w:cs="Calibri"/>
              </w:rPr>
              <w:t xml:space="preserve"> It’s also useful to fingerprint a file and only the receiver can decode it</w:t>
            </w:r>
            <w:r w:rsidR="00251F7A">
              <w:rPr>
                <w:rFonts w:ascii="Calibri" w:hAnsi="Calibri" w:cs="Calibri"/>
              </w:rPr>
              <w:t>,</w:t>
            </w:r>
            <w:r>
              <w:rPr>
                <w:rFonts w:ascii="Calibri" w:hAnsi="Calibri" w:cs="Calibri"/>
              </w:rPr>
              <w:t xml:space="preserve"> and the reason is to help us know where it came from, which can be used for copyright reasons or to trace who’s been distributing illegal material</w:t>
            </w:r>
            <w:r w:rsidR="00251F7A">
              <w:rPr>
                <w:rFonts w:ascii="Calibri" w:hAnsi="Calibri" w:cs="Calibri"/>
              </w:rPr>
              <w:t>. For example, by using steganography we can add a watermark to an image in the form of a text and repeat it in the whole image,</w:t>
            </w:r>
            <w:r w:rsidR="0093798C">
              <w:rPr>
                <w:rFonts w:ascii="Calibri" w:hAnsi="Calibri" w:cs="Calibri"/>
              </w:rPr>
              <w:t xml:space="preserve"> </w:t>
            </w:r>
            <w:r w:rsidR="00212A78">
              <w:rPr>
                <w:rFonts w:ascii="Calibri" w:hAnsi="Calibri" w:cs="Calibri"/>
              </w:rPr>
              <w:t>so,</w:t>
            </w:r>
            <w:r w:rsidR="00251F7A">
              <w:rPr>
                <w:rFonts w:ascii="Calibri" w:hAnsi="Calibri" w:cs="Calibri"/>
              </w:rPr>
              <w:t xml:space="preserve"> if this image is leaked on the internet, and then we find an invisible watermark on it, it means that the person who leaked it</w:t>
            </w:r>
            <w:r w:rsidR="0093798C">
              <w:rPr>
                <w:rFonts w:ascii="Calibri" w:hAnsi="Calibri" w:cs="Calibri"/>
              </w:rPr>
              <w:t xml:space="preserve"> </w:t>
            </w:r>
            <w:r w:rsidR="00251F7A">
              <w:rPr>
                <w:rFonts w:ascii="Calibri" w:hAnsi="Calibri" w:cs="Calibri"/>
              </w:rPr>
              <w:t>is not the real owner, and we can find out where it came from by extracting the watermark</w:t>
            </w:r>
            <w:r w:rsidR="00212A78">
              <w:rPr>
                <w:rFonts w:ascii="Calibri" w:hAnsi="Calibri" w:cs="Calibri"/>
              </w:rPr>
              <w:t xml:space="preserve">. It’s also sometimes used with AI by attackers who develop </w:t>
            </w:r>
            <w:r w:rsidR="00212A78" w:rsidRPr="00212A78">
              <w:rPr>
                <w:rFonts w:ascii="Calibri" w:hAnsi="Calibri" w:cs="Calibri"/>
              </w:rPr>
              <w:t xml:space="preserve">AI implementations </w:t>
            </w:r>
            <w:r w:rsidR="00212A78">
              <w:rPr>
                <w:rFonts w:ascii="Calibri" w:hAnsi="Calibri" w:cs="Calibri"/>
              </w:rPr>
              <w:t xml:space="preserve">that </w:t>
            </w:r>
            <w:r w:rsidR="00212A78" w:rsidRPr="00212A78">
              <w:rPr>
                <w:rFonts w:ascii="Calibri" w:hAnsi="Calibri" w:cs="Calibri"/>
              </w:rPr>
              <w:t>have even been able to modify steganographic techniques so that attacks can’t</w:t>
            </w:r>
            <w:r w:rsidR="0093798C">
              <w:rPr>
                <w:rFonts w:ascii="Calibri" w:hAnsi="Calibri" w:cs="Calibri"/>
              </w:rPr>
              <w:t xml:space="preserve"> </w:t>
            </w:r>
            <w:r w:rsidR="00212A78" w:rsidRPr="00212A78">
              <w:rPr>
                <w:rFonts w:ascii="Calibri" w:hAnsi="Calibri" w:cs="Calibri"/>
              </w:rPr>
              <w:t>be easily discovered.</w:t>
            </w:r>
            <w:r w:rsidR="00212A78">
              <w:rPr>
                <w:rFonts w:ascii="Calibri" w:hAnsi="Calibri" w:cs="Calibri"/>
              </w:rPr>
              <w:t xml:space="preserve"> Attackers sometimes use it to</w:t>
            </w:r>
            <w:r w:rsidR="00212A78" w:rsidRPr="00212A78">
              <w:rPr>
                <w:rFonts w:ascii="Calibri" w:hAnsi="Calibri" w:cs="Calibri"/>
              </w:rPr>
              <w:t xml:space="preserve"> hid</w:t>
            </w:r>
            <w:r w:rsidR="00212A78">
              <w:rPr>
                <w:rFonts w:ascii="Calibri" w:hAnsi="Calibri" w:cs="Calibri"/>
              </w:rPr>
              <w:t>e</w:t>
            </w:r>
            <w:r w:rsidR="00212A78" w:rsidRPr="00212A78">
              <w:rPr>
                <w:rFonts w:ascii="Calibri" w:hAnsi="Calibri" w:cs="Calibri"/>
              </w:rPr>
              <w:t xml:space="preserve"> a document, video, or photograph inside another file that seems legit.</w:t>
            </w:r>
            <w:r w:rsidR="0093798C">
              <w:rPr>
                <w:rFonts w:ascii="Calibri" w:hAnsi="Calibri" w:cs="Calibri"/>
              </w:rPr>
              <w:t xml:space="preserve"> </w:t>
            </w:r>
            <w:r w:rsidR="00212A78">
              <w:rPr>
                <w:rFonts w:ascii="Calibri" w:hAnsi="Calibri" w:cs="Calibri"/>
              </w:rPr>
              <w:t>For my project I’ll be using steganography to hide a text in an image</w:t>
            </w:r>
            <w:r w:rsidR="00FD4F7D">
              <w:rPr>
                <w:rFonts w:ascii="Calibri" w:hAnsi="Calibri" w:cs="Calibri"/>
              </w:rPr>
              <w:t xml:space="preserve"> as an invisible </w:t>
            </w:r>
            <w:r w:rsidR="0093798C">
              <w:rPr>
                <w:rFonts w:ascii="Calibri" w:hAnsi="Calibri" w:cs="Calibri"/>
              </w:rPr>
              <w:t>watermark and</w:t>
            </w:r>
            <w:r w:rsidR="00FD4F7D">
              <w:rPr>
                <w:rFonts w:ascii="Calibri" w:hAnsi="Calibri" w:cs="Calibri"/>
              </w:rPr>
              <w:t xml:space="preserve"> will also explain how to decode it so that the receiver can read the hidden text in the image.</w:t>
            </w:r>
          </w:p>
        </w:tc>
      </w:tr>
    </w:tbl>
    <w:p w14:paraId="61F9A0C3" w14:textId="37D52ED7" w:rsidR="001A7AF0" w:rsidRDefault="001A7AF0" w:rsidP="001A7AF0">
      <w:pPr>
        <w:pStyle w:val="Heading1"/>
        <w:rPr>
          <w:rFonts w:ascii="Calibri" w:hAnsi="Calibri" w:cs="Calibri"/>
        </w:rPr>
      </w:pPr>
      <w:r w:rsidRPr="001A7AF0">
        <w:rPr>
          <w:rFonts w:ascii="Calibri" w:hAnsi="Calibri" w:cs="Calibri"/>
        </w:rPr>
        <w:t>Methods</w:t>
      </w:r>
      <w:r w:rsidR="00A45E5B">
        <w:rPr>
          <w:rFonts w:ascii="Calibri" w:hAnsi="Calibri" w:cs="Calibri"/>
        </w:rPr>
        <w:t xml:space="preserve"> and processes</w:t>
      </w:r>
    </w:p>
    <w:p w14:paraId="7D107D0D" w14:textId="5770D155" w:rsidR="00A45E5B" w:rsidRDefault="00A45E5B" w:rsidP="00A45E5B">
      <w:r>
        <w:t>This is an explanation of the methods used and the processes included:</w:t>
      </w:r>
    </w:p>
    <w:p w14:paraId="1E1B872B" w14:textId="2A2CFDAC" w:rsidR="00A45E5B" w:rsidRDefault="00A45E5B" w:rsidP="00A45E5B">
      <w:pPr>
        <w:pStyle w:val="ListBullet"/>
      </w:pPr>
      <w:r>
        <w:t>The method used to hide the text in the image is steganography in image processing.</w:t>
      </w:r>
    </w:p>
    <w:p w14:paraId="4DBB207B" w14:textId="26C24C8E" w:rsidR="00A45E5B" w:rsidRDefault="00A45E5B" w:rsidP="00A45E5B">
      <w:pPr>
        <w:pStyle w:val="ListBullet"/>
      </w:pPr>
      <w:r>
        <w:t>Process 1: Encoding the text into the image.</w:t>
      </w:r>
    </w:p>
    <w:p w14:paraId="06FFB21D" w14:textId="56CAD9E8" w:rsidR="00A45E5B" w:rsidRPr="00A45E5B" w:rsidRDefault="00A45E5B" w:rsidP="00A45E5B">
      <w:pPr>
        <w:pStyle w:val="ListBullet"/>
      </w:pPr>
      <w:r>
        <w:t>Process 2: Decoding the image to be able to read the text encoded in it.</w:t>
      </w:r>
    </w:p>
    <w:p w14:paraId="0DE2D524" w14:textId="37293C49" w:rsidR="0093798C" w:rsidRDefault="00A45E5B" w:rsidP="0093798C">
      <w:pPr>
        <w:pStyle w:val="Heading1"/>
        <w:rPr>
          <w:rFonts w:ascii="Calibri" w:hAnsi="Calibri" w:cs="Calibri"/>
        </w:rPr>
      </w:pPr>
      <w:r w:rsidRPr="00A45E5B">
        <w:rPr>
          <w:rFonts w:ascii="Calibri" w:hAnsi="Calibri" w:cs="Calibri"/>
        </w:rPr>
        <w:t>Process</w:t>
      </w:r>
    </w:p>
    <w:tbl>
      <w:tblPr>
        <w:tblStyle w:val="TipTable"/>
        <w:tblW w:w="4846" w:type="pct"/>
        <w:tblLook w:val="04A0" w:firstRow="1" w:lastRow="0" w:firstColumn="1" w:lastColumn="0" w:noHBand="0" w:noVBand="1"/>
        <w:tblDescription w:val="Layout table"/>
      </w:tblPr>
      <w:tblGrid>
        <w:gridCol w:w="142"/>
        <w:gridCol w:w="8930"/>
      </w:tblGrid>
      <w:tr w:rsidR="0093798C" w14:paraId="05B427AB" w14:textId="77777777" w:rsidTr="0093798C">
        <w:tc>
          <w:tcPr>
            <w:cnfStyle w:val="001000000000" w:firstRow="0" w:lastRow="0" w:firstColumn="1" w:lastColumn="0" w:oddVBand="0" w:evenVBand="0" w:oddHBand="0" w:evenHBand="0" w:firstRowFirstColumn="0" w:firstRowLastColumn="0" w:lastRowFirstColumn="0" w:lastRowLastColumn="0"/>
            <w:tcW w:w="78" w:type="pct"/>
          </w:tcPr>
          <w:p w14:paraId="5A2C63D3" w14:textId="15DABEB6" w:rsidR="0093798C" w:rsidRPr="0093798C" w:rsidRDefault="0093798C" w:rsidP="0093798C">
            <w:pPr>
              <w:jc w:val="left"/>
              <w:rPr>
                <w:rFonts w:ascii="Calibri" w:hAnsi="Calibri" w:cs="Calibri"/>
              </w:rPr>
            </w:pPr>
          </w:p>
        </w:tc>
        <w:tc>
          <w:tcPr>
            <w:tcW w:w="4922" w:type="pct"/>
          </w:tcPr>
          <w:p w14:paraId="0AC9EED3" w14:textId="6711FFD8" w:rsidR="000542E0" w:rsidRDefault="0093798C" w:rsidP="000542E0">
            <w:pPr>
              <w:spacing w:after="12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3798C">
              <w:rPr>
                <w:rFonts w:ascii="Calibri" w:hAnsi="Calibri" w:cs="Calibri"/>
              </w:rPr>
              <w:t>The process starts with the input which is the image, a colored or a gray-scale image can be used, after</w:t>
            </w:r>
            <w:r w:rsidRPr="0093798C">
              <w:rPr>
                <w:rFonts w:ascii="Calibri" w:hAnsi="Calibri" w:cs="Calibri"/>
              </w:rPr>
              <w:t xml:space="preserve"> </w:t>
            </w:r>
            <w:r w:rsidRPr="0093798C">
              <w:rPr>
                <w:rFonts w:ascii="Calibri" w:hAnsi="Calibri" w:cs="Calibri"/>
              </w:rPr>
              <w:t>choosing a suitable input image we get to the next step in our process which is pre-processing, the image contains pixels and</w:t>
            </w:r>
            <w:r w:rsidRPr="0093798C">
              <w:rPr>
                <w:rFonts w:ascii="Calibri" w:hAnsi="Calibri" w:cs="Calibri"/>
              </w:rPr>
              <w:t xml:space="preserve"> </w:t>
            </w:r>
            <w:r w:rsidRPr="0093798C">
              <w:rPr>
                <w:rFonts w:ascii="Calibri" w:hAnsi="Calibri" w:cs="Calibri"/>
              </w:rPr>
              <w:t>each pixel contains a value, we will consider a digital image as a set of values, each value describing a color. in a grayscale image for example, we usually have a set of values that range from 0 to 255, where 0 represents black, 255 represents white, and the values in between represent different levels of gray, these values are arranged in a 2D, when the value is closer to 0 the shade of gray is darker, and when it's closer to 255 it gets lighter.</w:t>
            </w:r>
            <w:r>
              <w:rPr>
                <w:rFonts w:ascii="Calibri" w:hAnsi="Calibri" w:cs="Calibri"/>
              </w:rPr>
              <w:t xml:space="preserve"> Then we transform </w:t>
            </w:r>
            <w:r w:rsidR="000542E0">
              <w:rPr>
                <w:rFonts w:ascii="Calibri" w:hAnsi="Calibri" w:cs="Calibri"/>
              </w:rPr>
              <w:t xml:space="preserve">all the values in all the pixels into binary values, for example a pixel with the value 104 which equals to </w:t>
            </w:r>
            <w:r w:rsidR="000542E0" w:rsidRPr="000542E0">
              <w:rPr>
                <w:rFonts w:ascii="Calibri" w:hAnsi="Calibri" w:cs="Calibri"/>
              </w:rPr>
              <w:t>01101000</w:t>
            </w:r>
            <w:r w:rsidR="000542E0">
              <w:rPr>
                <w:rFonts w:ascii="Calibri" w:hAnsi="Calibri" w:cs="Calibri"/>
              </w:rPr>
              <w:t xml:space="preserve"> in binary, and we do that to all the pixels in our image, then we end up with the same image, but the values are now in binary, and this image will be represented as an array that contains the values of the pixels in binary. Then we move onto the next step which is our process, and this is when we start hiding the text into the image, and this is achieved by changing the least significant bit in each byte (8bits) for each pixel after translating our text from ASCII to binary</w:t>
            </w:r>
            <w:r w:rsidR="00333904">
              <w:rPr>
                <w:rFonts w:ascii="Calibri" w:hAnsi="Calibri" w:cs="Calibri"/>
              </w:rPr>
              <w:t xml:space="preserve"> (and the reason why we change the LSB is because the effect on the image will be barely noticeable but if we change the MSB the effect will be visible and easier to detect)</w:t>
            </w:r>
            <w:r w:rsidR="00072150">
              <w:rPr>
                <w:rFonts w:ascii="Calibri" w:hAnsi="Calibri" w:cs="Calibri"/>
              </w:rPr>
              <w:t xml:space="preserve">, for example if the text we want to hide is “hi”, we change the text from ASCII to binary, so the “h” will be </w:t>
            </w:r>
            <w:r w:rsidR="00072150" w:rsidRPr="00072150">
              <w:rPr>
                <w:rFonts w:ascii="Calibri" w:hAnsi="Calibri" w:cs="Calibri"/>
              </w:rPr>
              <w:lastRenderedPageBreak/>
              <w:t>01101000</w:t>
            </w:r>
            <w:r w:rsidR="00072150">
              <w:rPr>
                <w:rFonts w:ascii="Calibri" w:hAnsi="Calibri" w:cs="Calibri"/>
              </w:rPr>
              <w:t xml:space="preserve"> and the “i” will be </w:t>
            </w:r>
            <w:r w:rsidR="00072150" w:rsidRPr="00072150">
              <w:rPr>
                <w:rFonts w:ascii="Calibri" w:hAnsi="Calibri" w:cs="Calibri"/>
              </w:rPr>
              <w:t>01101001</w:t>
            </w:r>
            <w:r w:rsidR="00072150">
              <w:rPr>
                <w:rFonts w:ascii="Calibri" w:hAnsi="Calibri" w:cs="Calibri"/>
              </w:rPr>
              <w:t xml:space="preserve">, then we take the first bit (MSB most significant bit) form our text and change the LSB (Least Significant Bit) from the first pixel in our image to be 0 which is the first bit from our text </w:t>
            </w:r>
            <w:r w:rsidR="00333904">
              <w:rPr>
                <w:rFonts w:ascii="Calibri" w:hAnsi="Calibri" w:cs="Calibri"/>
              </w:rPr>
              <w:t xml:space="preserve">and continue this process until we finish hiding the bits of our text, then we save the image after modification </w:t>
            </w:r>
            <w:r w:rsidR="0048180F">
              <w:rPr>
                <w:rFonts w:ascii="Calibri" w:hAnsi="Calibri" w:cs="Calibri"/>
              </w:rPr>
              <w:t>and display it which will not look really that different from the original and with that we get the last step which is the output image after hiding the text. And this is for the encoding process.</w:t>
            </w:r>
          </w:p>
          <w:p w14:paraId="73FE8152" w14:textId="48ADFCA7" w:rsidR="0048180F" w:rsidRPr="0093798C" w:rsidRDefault="0048180F" w:rsidP="000542E0">
            <w:pPr>
              <w:spacing w:after="12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For the decoding process we do the same thing except the process step. After transforming the image pixels into binary we then extract the LSB of every value in each pixel (and we can use a function that sets the limit for the extracted LSBs according to the size of our text, which we can also save in the image to help set the limit when extracting), then we form groups of 8s of these bits to form bytes which will be the bytes of our text which will then be transformed from binary to ASCII to finally give us the text that was hidden in the image, which will finally give us the output for the decoding process which is the text that was hidden in the image.</w:t>
            </w:r>
          </w:p>
        </w:tc>
      </w:tr>
    </w:tbl>
    <w:p w14:paraId="436BAFF6" w14:textId="1E6CF864" w:rsidR="001273C1" w:rsidRPr="001A7AF0" w:rsidRDefault="001A7AF0" w:rsidP="001A7AF0">
      <w:pPr>
        <w:pStyle w:val="Heading1"/>
        <w:rPr>
          <w:rFonts w:ascii="Calibri" w:hAnsi="Calibri" w:cs="Calibri"/>
        </w:rPr>
      </w:pPr>
      <w:r>
        <w:rPr>
          <w:rFonts w:ascii="Calibri" w:hAnsi="Calibri" w:cs="Calibri"/>
        </w:rPr>
        <w:lastRenderedPageBreak/>
        <w:t>Block diagram</w:t>
      </w:r>
    </w:p>
    <w:p w14:paraId="2CE72A1A" w14:textId="421B16C6" w:rsidR="001273C1" w:rsidRDefault="0048180F">
      <w:pPr>
        <w:pStyle w:val="NoSpacing"/>
      </w:pPr>
      <w:r>
        <w:t>For the encoding process:</w:t>
      </w:r>
    </w:p>
    <w:p w14:paraId="374B9ABF" w14:textId="4FB0C0BC" w:rsidR="0048180F" w:rsidRDefault="00405510" w:rsidP="00405510">
      <w:r>
        <w:rPr>
          <w:noProof/>
        </w:rPr>
        <mc:AlternateContent>
          <mc:Choice Requires="wpg">
            <w:drawing>
              <wp:anchor distT="0" distB="0" distL="114300" distR="114300" simplePos="0" relativeHeight="251671552" behindDoc="0" locked="0" layoutInCell="1" allowOverlap="1" wp14:anchorId="6CD909F3" wp14:editId="6B077BF2">
                <wp:simplePos x="0" y="0"/>
                <wp:positionH relativeFrom="column">
                  <wp:posOffset>349250</wp:posOffset>
                </wp:positionH>
                <wp:positionV relativeFrom="paragraph">
                  <wp:posOffset>113030</wp:posOffset>
                </wp:positionV>
                <wp:extent cx="5384800" cy="603250"/>
                <wp:effectExtent l="0" t="0" r="25400" b="25400"/>
                <wp:wrapNone/>
                <wp:docPr id="130" name="Group 130"/>
                <wp:cNvGraphicFramePr/>
                <a:graphic xmlns:a="http://schemas.openxmlformats.org/drawingml/2006/main">
                  <a:graphicData uri="http://schemas.microsoft.com/office/word/2010/wordprocessingGroup">
                    <wpg:wgp>
                      <wpg:cNvGrpSpPr/>
                      <wpg:grpSpPr>
                        <a:xfrm>
                          <a:off x="0" y="0"/>
                          <a:ext cx="5384800" cy="603250"/>
                          <a:chOff x="0" y="0"/>
                          <a:chExt cx="5384800" cy="603250"/>
                        </a:xfrm>
                      </wpg:grpSpPr>
                      <wps:wsp>
                        <wps:cNvPr id="37" name="Rectangle: Rounded Corners 37"/>
                        <wps:cNvSpPr/>
                        <wps:spPr>
                          <a:xfrm>
                            <a:off x="0" y="38100"/>
                            <a:ext cx="869950" cy="4953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F0508" w14:textId="627FEEDE" w:rsidR="00405510" w:rsidRPr="00405510" w:rsidRDefault="00405510" w:rsidP="00405510">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196850" y="139700"/>
                            <a:ext cx="488950" cy="292100"/>
                          </a:xfrm>
                          <a:prstGeom prst="rect">
                            <a:avLst/>
                          </a:prstGeom>
                          <a:solidFill>
                            <a:schemeClr val="lt1"/>
                          </a:solidFill>
                          <a:ln w="6350">
                            <a:noFill/>
                          </a:ln>
                        </wps:spPr>
                        <wps:txbx>
                          <w:txbxContent>
                            <w:p w14:paraId="4DE7C389" w14:textId="312D1924" w:rsidR="00405510" w:rsidRDefault="00405510">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Straight Arrow Connector 57"/>
                        <wps:cNvCnPr/>
                        <wps:spPr>
                          <a:xfrm flipV="1">
                            <a:off x="869950" y="279400"/>
                            <a:ext cx="5524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Rectangle: Rounded Corners 58"/>
                        <wps:cNvSpPr/>
                        <wps:spPr>
                          <a:xfrm>
                            <a:off x="1428750" y="19050"/>
                            <a:ext cx="946150" cy="5651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59"/>
                        <wps:cNvSpPr txBox="1"/>
                        <wps:spPr>
                          <a:xfrm>
                            <a:off x="1416050" y="158750"/>
                            <a:ext cx="1162050" cy="279400"/>
                          </a:xfrm>
                          <a:prstGeom prst="rect">
                            <a:avLst/>
                          </a:prstGeom>
                          <a:noFill/>
                          <a:ln w="6350">
                            <a:noFill/>
                          </a:ln>
                        </wps:spPr>
                        <wps:txbx>
                          <w:txbxContent>
                            <w:p w14:paraId="3B76CC33" w14:textId="4A48AB38" w:rsidR="00405510" w:rsidRDefault="00405510">
                              <w:r>
                                <w:t xml:space="preserve">Pre-processing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Straight Arrow Connector 60"/>
                        <wps:cNvCnPr/>
                        <wps:spPr>
                          <a:xfrm>
                            <a:off x="2374900" y="273050"/>
                            <a:ext cx="6159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Rectangle: Rounded Corners 61"/>
                        <wps:cNvSpPr/>
                        <wps:spPr>
                          <a:xfrm>
                            <a:off x="2984500" y="12700"/>
                            <a:ext cx="889000" cy="552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3117850" y="158750"/>
                            <a:ext cx="603250" cy="247650"/>
                          </a:xfrm>
                          <a:prstGeom prst="rect">
                            <a:avLst/>
                          </a:prstGeom>
                          <a:solidFill>
                            <a:schemeClr val="lt1"/>
                          </a:solidFill>
                          <a:ln w="6350">
                            <a:noFill/>
                          </a:ln>
                        </wps:spPr>
                        <wps:txbx>
                          <w:txbxContent>
                            <w:p w14:paraId="5AB11E8E" w14:textId="071A5036" w:rsidR="00405510" w:rsidRDefault="00405510">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Straight Arrow Connector 63"/>
                        <wps:cNvCnPr/>
                        <wps:spPr>
                          <a:xfrm>
                            <a:off x="3879850" y="254000"/>
                            <a:ext cx="5778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Rectangle: Rounded Corners 128"/>
                        <wps:cNvSpPr/>
                        <wps:spPr>
                          <a:xfrm>
                            <a:off x="4464050" y="0"/>
                            <a:ext cx="920750" cy="6032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Text Box 129"/>
                        <wps:cNvSpPr txBox="1"/>
                        <wps:spPr>
                          <a:xfrm>
                            <a:off x="4629150" y="146050"/>
                            <a:ext cx="615950" cy="311150"/>
                          </a:xfrm>
                          <a:prstGeom prst="rect">
                            <a:avLst/>
                          </a:prstGeom>
                          <a:solidFill>
                            <a:schemeClr val="lt1"/>
                          </a:solidFill>
                          <a:ln w="6350">
                            <a:noFill/>
                          </a:ln>
                        </wps:spPr>
                        <wps:txbx>
                          <w:txbxContent>
                            <w:p w14:paraId="63FA8FC8" w14:textId="6D21D1F0" w:rsidR="00405510" w:rsidRDefault="00405510">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D909F3" id="Group 130" o:spid="_x0000_s1028" style="position:absolute;margin-left:27.5pt;margin-top:8.9pt;width:424pt;height:47.5pt;z-index:251671552" coordsize="53848,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">
                <v:roundrect id="Rectangle: Rounded Corners 37" o:spid="_x0000_s1029" style="position:absolute;top:381;width:8699;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" filled="f" strokecolor="black [3213]" strokeweight="1pt">
                  <v:stroke joinstyle="miter"/>
                  <v:textbox>
                    <w:txbxContent>
                      <w:p w14:paraId="65FF0508" w14:textId="627FEEDE" w:rsidR="00405510" w:rsidRPr="00405510" w:rsidRDefault="00405510" w:rsidP="00405510">
                        <w:pPr>
                          <w:jc w:val="center"/>
                          <w:rPr>
                            <w:sz w:val="20"/>
                            <w:szCs w:val="20"/>
                          </w:rPr>
                        </w:pPr>
                      </w:p>
                    </w:txbxContent>
                  </v:textbox>
                </v:roundrect>
                <v:shape id="Text Box 56" o:spid="_x0000_s1030" type="#_x0000_t202" style="position:absolute;left:1968;top:1397;width:4890;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4DE7C389" w14:textId="312D1924" w:rsidR="00405510" w:rsidRDefault="00405510">
                        <w:r>
                          <w:t>Input</w:t>
                        </w:r>
                      </w:p>
                    </w:txbxContent>
                  </v:textbox>
                </v:shape>
                <v:shapetype id="_x0000_t32" coordsize="21600,21600" o:spt="32" o:oned="t" path="m,l21600,21600e" filled="f">
                  <v:path arrowok="t" fillok="f" o:connecttype="none"/>
                  <o:lock v:ext="edit" shapetype="t"/>
                </v:shapetype>
                <v:shape id="Straight Arrow Connector 57" o:spid="_x0000_s1031" type="#_x0000_t32" style="position:absolute;left:8699;top:2794;width:5525;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" strokecolor="black [3200]" strokeweight=".5pt">
                  <v:stroke endarrow="block" joinstyle="miter"/>
                </v:shape>
                <v:roundrect id="Rectangle: Rounded Corners 58" o:spid="_x0000_s1032" style="position:absolute;left:14287;top:190;width:9462;height:56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" filled="f" strokecolor="black [3213]" strokeweight="1pt">
                  <v:stroke joinstyle="miter"/>
                </v:roundrect>
                <v:shape id="Text Box 59" o:spid="_x0000_s1033" type="#_x0000_t202" style="position:absolute;left:14160;top:1587;width:1162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B76CC33" w14:textId="4A48AB38" w:rsidR="00405510" w:rsidRDefault="00405510">
                        <w:r>
                          <w:t xml:space="preserve">Pre-processing </w:t>
                        </w:r>
                      </w:p>
                    </w:txbxContent>
                  </v:textbox>
                </v:shape>
                <v:shape id="Straight Arrow Connector 60" o:spid="_x0000_s1034" type="#_x0000_t32" style="position:absolute;left:23749;top:2730;width:6159;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roundrect id="Rectangle: Rounded Corners 61" o:spid="_x0000_s1035" style="position:absolute;left:29845;top:127;width:889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" filled="f" strokecolor="black [3213]" strokeweight="1pt">
                  <v:stroke joinstyle="miter"/>
                </v:roundrect>
                <v:shape id="Text Box 62" o:spid="_x0000_s1036" type="#_x0000_t202" style="position:absolute;left:31178;top:1587;width:6033;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14:paraId="5AB11E8E" w14:textId="071A5036" w:rsidR="00405510" w:rsidRDefault="00405510">
                        <w:r>
                          <w:t>Process</w:t>
                        </w:r>
                      </w:p>
                    </w:txbxContent>
                  </v:textbox>
                </v:shape>
                <v:shape id="Straight Arrow Connector 63" o:spid="_x0000_s1037" type="#_x0000_t32" style="position:absolute;left:38798;top:2540;width:5779;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roundrect id="Rectangle: Rounded Corners 128" o:spid="_x0000_s1038" style="position:absolute;left:44640;width:9208;height:60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" filled="f" strokecolor="black [3213]" strokeweight="1pt">
                  <v:stroke joinstyle="miter"/>
                </v:roundrect>
                <v:shape id="Text Box 129" o:spid="_x0000_s1039" type="#_x0000_t202" style="position:absolute;left:46291;top:1460;width:616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" fillcolor="white [3201]" stroked="f" strokeweight=".5pt">
                  <v:textbox>
                    <w:txbxContent>
                      <w:p w14:paraId="63FA8FC8" w14:textId="6D21D1F0" w:rsidR="00405510" w:rsidRDefault="00405510">
                        <w:r>
                          <w:t>Output</w:t>
                        </w:r>
                      </w:p>
                    </w:txbxContent>
                  </v:textbox>
                </v:shape>
              </v:group>
            </w:pict>
          </mc:Fallback>
        </mc:AlternateContent>
      </w:r>
      <w:r>
        <w:t xml:space="preserve"> </w:t>
      </w:r>
    </w:p>
    <w:p w14:paraId="43B9EFC4" w14:textId="237A3AF1" w:rsidR="0048180F" w:rsidRDefault="00405510" w:rsidP="00A67451">
      <w:r>
        <w:tab/>
      </w:r>
    </w:p>
    <w:p w14:paraId="00321068" w14:textId="08FA294E" w:rsidR="00405510" w:rsidRDefault="006457DA" w:rsidP="00A67451">
      <w:r>
        <w:rPr>
          <w:rFonts w:ascii="Calibri" w:hAnsi="Calibri" w:cs="Calibri"/>
          <w:noProof/>
        </w:rPr>
        <mc:AlternateContent>
          <mc:Choice Requires="wps">
            <w:drawing>
              <wp:anchor distT="0" distB="0" distL="114300" distR="114300" simplePos="0" relativeHeight="251678720" behindDoc="0" locked="0" layoutInCell="1" allowOverlap="1" wp14:anchorId="10C287FB" wp14:editId="32C28041">
                <wp:simplePos x="0" y="0"/>
                <wp:positionH relativeFrom="column">
                  <wp:posOffset>4813300</wp:posOffset>
                </wp:positionH>
                <wp:positionV relativeFrom="paragraph">
                  <wp:posOffset>229235</wp:posOffset>
                </wp:positionV>
                <wp:extent cx="895350" cy="3714750"/>
                <wp:effectExtent l="0" t="0" r="19050" b="19050"/>
                <wp:wrapNone/>
                <wp:docPr id="136" name="Text Box 136"/>
                <wp:cNvGraphicFramePr/>
                <a:graphic xmlns:a="http://schemas.openxmlformats.org/drawingml/2006/main">
                  <a:graphicData uri="http://schemas.microsoft.com/office/word/2010/wordprocessingShape">
                    <wps:wsp>
                      <wps:cNvSpPr txBox="1"/>
                      <wps:spPr>
                        <a:xfrm>
                          <a:off x="0" y="0"/>
                          <a:ext cx="895350" cy="3714750"/>
                        </a:xfrm>
                        <a:prstGeom prst="rect">
                          <a:avLst/>
                        </a:prstGeom>
                        <a:solidFill>
                          <a:schemeClr val="lt1"/>
                        </a:solidFill>
                        <a:ln w="6350">
                          <a:solidFill>
                            <a:prstClr val="black"/>
                          </a:solidFill>
                        </a:ln>
                      </wps:spPr>
                      <wps:txbx>
                        <w:txbxContent>
                          <w:p w14:paraId="7A4D9B84" w14:textId="0A23C267" w:rsidR="00405510" w:rsidRDefault="00A67451" w:rsidP="00405510">
                            <w:r>
                              <w:rPr>
                                <w:rFonts w:ascii="Calibri" w:hAnsi="Calibri" w:cs="Calibri"/>
                              </w:rPr>
                              <w:t>T</w:t>
                            </w:r>
                            <w:r>
                              <w:rPr>
                                <w:rFonts w:ascii="Calibri" w:hAnsi="Calibri" w:cs="Calibri"/>
                              </w:rPr>
                              <w:t>he output image after hiding the text</w:t>
                            </w:r>
                            <w:r>
                              <w:rPr>
                                <w:rFonts w:ascii="Calibri" w:hAnsi="Calibri" w:cs="Calibr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C287FB" id="Text Box 136" o:spid="_x0000_s1040" type="#_x0000_t202" style="position:absolute;margin-left:379pt;margin-top:18.05pt;width:70.5pt;height:29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" fillcolor="white [3201]" strokeweight=".5pt">
                <v:textbox>
                  <w:txbxContent>
                    <w:p w14:paraId="7A4D9B84" w14:textId="0A23C267" w:rsidR="00405510" w:rsidRDefault="00A67451" w:rsidP="00405510">
                      <w:r>
                        <w:rPr>
                          <w:rFonts w:ascii="Calibri" w:hAnsi="Calibri" w:cs="Calibri"/>
                        </w:rPr>
                        <w:t>T</w:t>
                      </w:r>
                      <w:r>
                        <w:rPr>
                          <w:rFonts w:ascii="Calibri" w:hAnsi="Calibri" w:cs="Calibri"/>
                        </w:rPr>
                        <w:t>he output image after hiding the text</w:t>
                      </w:r>
                      <w:r>
                        <w:rPr>
                          <w:rFonts w:ascii="Calibri" w:hAnsi="Calibri" w:cs="Calibri"/>
                        </w:rPr>
                        <w:t>.</w:t>
                      </w:r>
                    </w:p>
                  </w:txbxContent>
                </v:textbox>
              </v:shape>
            </w:pict>
          </mc:Fallback>
        </mc:AlternateContent>
      </w:r>
      <w:r>
        <w:rPr>
          <w:rFonts w:ascii="Calibri" w:hAnsi="Calibri" w:cs="Calibri"/>
          <w:noProof/>
        </w:rPr>
        <mc:AlternateContent>
          <mc:Choice Requires="wps">
            <w:drawing>
              <wp:anchor distT="0" distB="0" distL="114300" distR="114300" simplePos="0" relativeHeight="251672576" behindDoc="0" locked="0" layoutInCell="1" allowOverlap="1" wp14:anchorId="3A5ED963" wp14:editId="4D3AAABC">
                <wp:simplePos x="0" y="0"/>
                <wp:positionH relativeFrom="column">
                  <wp:posOffset>266700</wp:posOffset>
                </wp:positionH>
                <wp:positionV relativeFrom="paragraph">
                  <wp:posOffset>197485</wp:posOffset>
                </wp:positionV>
                <wp:extent cx="895350" cy="3740150"/>
                <wp:effectExtent l="0" t="0" r="19050" b="12700"/>
                <wp:wrapNone/>
                <wp:docPr id="133" name="Text Box 133"/>
                <wp:cNvGraphicFramePr/>
                <a:graphic xmlns:a="http://schemas.openxmlformats.org/drawingml/2006/main">
                  <a:graphicData uri="http://schemas.microsoft.com/office/word/2010/wordprocessingShape">
                    <wps:wsp>
                      <wps:cNvSpPr txBox="1"/>
                      <wps:spPr>
                        <a:xfrm>
                          <a:off x="0" y="0"/>
                          <a:ext cx="895350" cy="3740150"/>
                        </a:xfrm>
                        <a:prstGeom prst="rect">
                          <a:avLst/>
                        </a:prstGeom>
                        <a:solidFill>
                          <a:schemeClr val="lt1"/>
                        </a:solidFill>
                        <a:ln w="6350">
                          <a:solidFill>
                            <a:prstClr val="black"/>
                          </a:solidFill>
                        </a:ln>
                      </wps:spPr>
                      <wps:txbx>
                        <w:txbxContent>
                          <w:p w14:paraId="6C307FE5" w14:textId="45E75FB5" w:rsidR="00405510" w:rsidRPr="00A67451" w:rsidRDefault="00405510">
                            <w:pPr>
                              <w:rPr>
                                <w:rFonts w:ascii="Calibri" w:hAnsi="Calibri" w:cs="Calibri"/>
                              </w:rPr>
                            </w:pPr>
                            <w:r w:rsidRPr="00A67451">
                              <w:rPr>
                                <w:rFonts w:ascii="Calibri" w:hAnsi="Calibri" w:cs="Calibri"/>
                              </w:rPr>
                              <w:t>The input image which can be colored or a gray-scale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5ED963" id="Text Box 133" o:spid="_x0000_s1041" type="#_x0000_t202" style="position:absolute;margin-left:21pt;margin-top:15.55pt;width:70.5pt;height:29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" fillcolor="white [3201]" strokeweight=".5pt">
                <v:textbox>
                  <w:txbxContent>
                    <w:p w14:paraId="6C307FE5" w14:textId="45E75FB5" w:rsidR="00405510" w:rsidRPr="00A67451" w:rsidRDefault="00405510">
                      <w:pPr>
                        <w:rPr>
                          <w:rFonts w:ascii="Calibri" w:hAnsi="Calibri" w:cs="Calibri"/>
                        </w:rPr>
                      </w:pPr>
                      <w:r w:rsidRPr="00A67451">
                        <w:rPr>
                          <w:rFonts w:ascii="Calibri" w:hAnsi="Calibri" w:cs="Calibri"/>
                        </w:rPr>
                        <w:t>The input image which can be colored or a gray-scale image.</w:t>
                      </w:r>
                    </w:p>
                  </w:txbxContent>
                </v:textbox>
              </v:shape>
            </w:pict>
          </mc:Fallback>
        </mc:AlternateContent>
      </w:r>
      <w:r>
        <w:rPr>
          <w:rFonts w:ascii="Calibri" w:hAnsi="Calibri" w:cs="Calibri"/>
          <w:noProof/>
        </w:rPr>
        <mc:AlternateContent>
          <mc:Choice Requires="wps">
            <w:drawing>
              <wp:anchor distT="0" distB="0" distL="114300" distR="114300" simplePos="0" relativeHeight="251674624" behindDoc="0" locked="0" layoutInCell="1" allowOverlap="1" wp14:anchorId="48772648" wp14:editId="5E82A618">
                <wp:simplePos x="0" y="0"/>
                <wp:positionH relativeFrom="column">
                  <wp:posOffset>1244600</wp:posOffset>
                </wp:positionH>
                <wp:positionV relativeFrom="paragraph">
                  <wp:posOffset>203835</wp:posOffset>
                </wp:positionV>
                <wp:extent cx="1784350" cy="3733800"/>
                <wp:effectExtent l="0" t="0" r="25400" b="19050"/>
                <wp:wrapNone/>
                <wp:docPr id="134" name="Text Box 134"/>
                <wp:cNvGraphicFramePr/>
                <a:graphic xmlns:a="http://schemas.openxmlformats.org/drawingml/2006/main">
                  <a:graphicData uri="http://schemas.microsoft.com/office/word/2010/wordprocessingShape">
                    <wps:wsp>
                      <wps:cNvSpPr txBox="1"/>
                      <wps:spPr>
                        <a:xfrm>
                          <a:off x="0" y="0"/>
                          <a:ext cx="1784350" cy="3733800"/>
                        </a:xfrm>
                        <a:prstGeom prst="rect">
                          <a:avLst/>
                        </a:prstGeom>
                        <a:solidFill>
                          <a:schemeClr val="lt1"/>
                        </a:solidFill>
                        <a:ln w="6350">
                          <a:solidFill>
                            <a:prstClr val="black"/>
                          </a:solidFill>
                        </a:ln>
                      </wps:spPr>
                      <wps:txbx>
                        <w:txbxContent>
                          <w:p w14:paraId="668372C3" w14:textId="588652CA" w:rsidR="00405510" w:rsidRPr="00405510" w:rsidRDefault="00405510" w:rsidP="00405510">
                            <w:r w:rsidRPr="00405510">
                              <w:rPr>
                                <w:rFonts w:ascii="Calibri" w:hAnsi="Calibri" w:cs="Calibri"/>
                              </w:rPr>
                              <w:t>W</w:t>
                            </w:r>
                            <w:r w:rsidRPr="00405510">
                              <w:rPr>
                                <w:rFonts w:ascii="Calibri" w:hAnsi="Calibri" w:cs="Calibri"/>
                              </w:rPr>
                              <w:t>e transform all the values in all the pixels into binary values, for example a pixel with the value 104 which equals to 01101000 in binary, and we do that to all the pixels in our image, then we end up with the same image, but the values are now in binary, and this image will be represented as an array that contains the values of the pixels in binary.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72648" id="Text Box 134" o:spid="_x0000_s1042" type="#_x0000_t202" style="position:absolute;margin-left:98pt;margin-top:16.05pt;width:140.5pt;height:2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" fillcolor="white [3201]" strokeweight=".5pt">
                <v:textbox>
                  <w:txbxContent>
                    <w:p w14:paraId="668372C3" w14:textId="588652CA" w:rsidR="00405510" w:rsidRPr="00405510" w:rsidRDefault="00405510" w:rsidP="00405510">
                      <w:r w:rsidRPr="00405510">
                        <w:rPr>
                          <w:rFonts w:ascii="Calibri" w:hAnsi="Calibri" w:cs="Calibri"/>
                        </w:rPr>
                        <w:t>W</w:t>
                      </w:r>
                      <w:r w:rsidRPr="00405510">
                        <w:rPr>
                          <w:rFonts w:ascii="Calibri" w:hAnsi="Calibri" w:cs="Calibri"/>
                        </w:rPr>
                        <w:t>e transform all the values in all the pixels into binary values, for example a pixel with the value 104 which equals to 01101000 in binary, and we do that to all the pixels in our image, then we end up with the same image, but the values are now in binary, and this image will be represented as an array that contains the values of the pixels in binary.</w:t>
                      </w:r>
                    </w:p>
                  </w:txbxContent>
                </v:textbox>
              </v:shape>
            </w:pict>
          </mc:Fallback>
        </mc:AlternateContent>
      </w:r>
      <w:r>
        <w:rPr>
          <w:rFonts w:ascii="Calibri" w:hAnsi="Calibri" w:cs="Calibri"/>
          <w:noProof/>
        </w:rPr>
        <mc:AlternateContent>
          <mc:Choice Requires="wps">
            <w:drawing>
              <wp:anchor distT="0" distB="0" distL="114300" distR="114300" simplePos="0" relativeHeight="251676672" behindDoc="0" locked="0" layoutInCell="1" allowOverlap="1" wp14:anchorId="381A64A3" wp14:editId="79C122CC">
                <wp:simplePos x="0" y="0"/>
                <wp:positionH relativeFrom="column">
                  <wp:posOffset>3067050</wp:posOffset>
                </wp:positionH>
                <wp:positionV relativeFrom="paragraph">
                  <wp:posOffset>203835</wp:posOffset>
                </wp:positionV>
                <wp:extent cx="1638300" cy="3740150"/>
                <wp:effectExtent l="0" t="0" r="19050" b="12700"/>
                <wp:wrapNone/>
                <wp:docPr id="135" name="Text Box 135"/>
                <wp:cNvGraphicFramePr/>
                <a:graphic xmlns:a="http://schemas.openxmlformats.org/drawingml/2006/main">
                  <a:graphicData uri="http://schemas.microsoft.com/office/word/2010/wordprocessingShape">
                    <wps:wsp>
                      <wps:cNvSpPr txBox="1"/>
                      <wps:spPr>
                        <a:xfrm>
                          <a:off x="0" y="0"/>
                          <a:ext cx="1638300" cy="3740150"/>
                        </a:xfrm>
                        <a:prstGeom prst="rect">
                          <a:avLst/>
                        </a:prstGeom>
                        <a:solidFill>
                          <a:schemeClr val="lt1"/>
                        </a:solidFill>
                        <a:ln w="6350">
                          <a:solidFill>
                            <a:prstClr val="black"/>
                          </a:solidFill>
                        </a:ln>
                      </wps:spPr>
                      <wps:txbx>
                        <w:txbxContent>
                          <w:p w14:paraId="3C62567B" w14:textId="0E82AF20" w:rsidR="00405510" w:rsidRDefault="00A67451" w:rsidP="00405510">
                            <w:r>
                              <w:rPr>
                                <w:rFonts w:ascii="Calibri" w:hAnsi="Calibri" w:cs="Calibri"/>
                              </w:rPr>
                              <w:t>T</w:t>
                            </w:r>
                            <w:r>
                              <w:rPr>
                                <w:rFonts w:ascii="Calibri" w:hAnsi="Calibri" w:cs="Calibri"/>
                              </w:rPr>
                              <w:t>his is when we start hiding the text into the image, and this is achieved by changing the least significant bit in each byte (8bits) for each pixel after translating our text from ASCII to binary</w:t>
                            </w:r>
                            <w:r>
                              <w:rPr>
                                <w:rFonts w:ascii="Calibri" w:hAnsi="Calibri" w:cs="Calibri"/>
                              </w:rPr>
                              <w:t xml:space="preserve">, </w:t>
                            </w:r>
                            <w:r>
                              <w:rPr>
                                <w:rFonts w:ascii="Calibri" w:hAnsi="Calibri" w:cs="Calibri"/>
                              </w:rPr>
                              <w:t xml:space="preserve">for example if the text we want to hide is “hi”, we change the text from ASCII to binary, so the “h” will be </w:t>
                            </w:r>
                            <w:r w:rsidRPr="00072150">
                              <w:rPr>
                                <w:rFonts w:ascii="Calibri" w:hAnsi="Calibri" w:cs="Calibri"/>
                              </w:rPr>
                              <w:t>01101000</w:t>
                            </w:r>
                            <w:r>
                              <w:rPr>
                                <w:rFonts w:ascii="Calibri" w:hAnsi="Calibri" w:cs="Calibri"/>
                              </w:rPr>
                              <w:t xml:space="preserve"> and the “i” will be </w:t>
                            </w:r>
                            <w:r w:rsidRPr="00072150">
                              <w:rPr>
                                <w:rFonts w:ascii="Calibri" w:hAnsi="Calibri" w:cs="Calibri"/>
                              </w:rPr>
                              <w:t>01101001</w:t>
                            </w:r>
                            <w:r>
                              <w:rPr>
                                <w:rFonts w:ascii="Calibri" w:hAnsi="Calibri" w:cs="Calibri"/>
                              </w:rPr>
                              <w:t>, then we take the first bit (MSB most significant bit) form our text and change the LSB (Least Significant Bit) from the first pixel in our image to be 0 which is the first bit from our text and continue this process until we finish hiding the bits of our text, then we save the image after modification</w:t>
                            </w:r>
                            <w:r w:rsidR="006457DA">
                              <w:rPr>
                                <w:rFonts w:ascii="Calibri" w:hAnsi="Calibri" w:cs="Calibr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A64A3" id="Text Box 135" o:spid="_x0000_s1043" type="#_x0000_t202" style="position:absolute;margin-left:241.5pt;margin-top:16.05pt;width:129pt;height:2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" fillcolor="white [3201]" strokeweight=".5pt">
                <v:textbox>
                  <w:txbxContent>
                    <w:p w14:paraId="3C62567B" w14:textId="0E82AF20" w:rsidR="00405510" w:rsidRDefault="00A67451" w:rsidP="00405510">
                      <w:r>
                        <w:rPr>
                          <w:rFonts w:ascii="Calibri" w:hAnsi="Calibri" w:cs="Calibri"/>
                        </w:rPr>
                        <w:t>T</w:t>
                      </w:r>
                      <w:r>
                        <w:rPr>
                          <w:rFonts w:ascii="Calibri" w:hAnsi="Calibri" w:cs="Calibri"/>
                        </w:rPr>
                        <w:t>his is when we start hiding the text into the image, and this is achieved by changing the least significant bit in each byte (8bits) for each pixel after translating our text from ASCII to binary</w:t>
                      </w:r>
                      <w:r>
                        <w:rPr>
                          <w:rFonts w:ascii="Calibri" w:hAnsi="Calibri" w:cs="Calibri"/>
                        </w:rPr>
                        <w:t xml:space="preserve">, </w:t>
                      </w:r>
                      <w:r>
                        <w:rPr>
                          <w:rFonts w:ascii="Calibri" w:hAnsi="Calibri" w:cs="Calibri"/>
                        </w:rPr>
                        <w:t xml:space="preserve">for example if the text we want to hide is “hi”, we change the text from ASCII to binary, so the “h” will be </w:t>
                      </w:r>
                      <w:r w:rsidRPr="00072150">
                        <w:rPr>
                          <w:rFonts w:ascii="Calibri" w:hAnsi="Calibri" w:cs="Calibri"/>
                        </w:rPr>
                        <w:t>01101000</w:t>
                      </w:r>
                      <w:r>
                        <w:rPr>
                          <w:rFonts w:ascii="Calibri" w:hAnsi="Calibri" w:cs="Calibri"/>
                        </w:rPr>
                        <w:t xml:space="preserve"> and the “i” will be </w:t>
                      </w:r>
                      <w:r w:rsidRPr="00072150">
                        <w:rPr>
                          <w:rFonts w:ascii="Calibri" w:hAnsi="Calibri" w:cs="Calibri"/>
                        </w:rPr>
                        <w:t>01101001</w:t>
                      </w:r>
                      <w:r>
                        <w:rPr>
                          <w:rFonts w:ascii="Calibri" w:hAnsi="Calibri" w:cs="Calibri"/>
                        </w:rPr>
                        <w:t>, then we take the first bit (MSB most significant bit) form our text and change the LSB (Least Significant Bit) from the first pixel in our image to be 0 which is the first bit from our text and continue this process until we finish hiding the bits of our text, then we save the image after modification</w:t>
                      </w:r>
                      <w:r w:rsidR="006457DA">
                        <w:rPr>
                          <w:rFonts w:ascii="Calibri" w:hAnsi="Calibri" w:cs="Calibri"/>
                        </w:rPr>
                        <w:t>.</w:t>
                      </w:r>
                    </w:p>
                  </w:txbxContent>
                </v:textbox>
              </v:shape>
            </w:pict>
          </mc:Fallback>
        </mc:AlternateContent>
      </w:r>
    </w:p>
    <w:p w14:paraId="334396CF" w14:textId="410F9575" w:rsidR="00405510" w:rsidRDefault="00405510" w:rsidP="00A67451"/>
    <w:p w14:paraId="2EC764D5" w14:textId="77777777" w:rsidR="00405510" w:rsidRDefault="00405510" w:rsidP="00A67451"/>
    <w:p w14:paraId="40492AAA" w14:textId="77777777" w:rsidR="00A67451" w:rsidRDefault="00A67451" w:rsidP="00A67451"/>
    <w:p w14:paraId="78F8E13B" w14:textId="77777777" w:rsidR="00A67451" w:rsidRDefault="00A67451" w:rsidP="00A67451"/>
    <w:p w14:paraId="44F4CC08" w14:textId="77777777" w:rsidR="00A67451" w:rsidRDefault="00A67451" w:rsidP="00A67451"/>
    <w:p w14:paraId="1A31DE29" w14:textId="77777777" w:rsidR="00A67451" w:rsidRDefault="00A67451" w:rsidP="00A67451"/>
    <w:p w14:paraId="44CB293F" w14:textId="77777777" w:rsidR="00A67451" w:rsidRDefault="00A67451" w:rsidP="00A67451"/>
    <w:p w14:paraId="5AE2EEC6" w14:textId="77777777" w:rsidR="00A67451" w:rsidRDefault="00A67451" w:rsidP="00A67451"/>
    <w:p w14:paraId="42237BE4" w14:textId="77777777" w:rsidR="00A67451" w:rsidRDefault="00A67451" w:rsidP="00A67451"/>
    <w:p w14:paraId="5CC21EAB" w14:textId="77777777" w:rsidR="00A67451" w:rsidRDefault="00A67451" w:rsidP="00A67451"/>
    <w:p w14:paraId="365A9EE6" w14:textId="77777777" w:rsidR="00A67451" w:rsidRDefault="00A67451" w:rsidP="00A67451"/>
    <w:p w14:paraId="77A2A969" w14:textId="77777777" w:rsidR="00A67451" w:rsidRDefault="00A67451" w:rsidP="00A67451"/>
    <w:p w14:paraId="553321F9" w14:textId="77777777" w:rsidR="00A67451" w:rsidRDefault="00A67451" w:rsidP="00A67451"/>
    <w:p w14:paraId="35765919" w14:textId="77777777" w:rsidR="00A67451" w:rsidRDefault="00A67451" w:rsidP="00A67451"/>
    <w:p w14:paraId="242F4D86" w14:textId="77777777" w:rsidR="00A67451" w:rsidRDefault="00A67451" w:rsidP="00A67451"/>
    <w:p w14:paraId="205C5705" w14:textId="77777777" w:rsidR="00A67451" w:rsidRDefault="00A67451" w:rsidP="00A67451"/>
    <w:p w14:paraId="6BA88657" w14:textId="77777777" w:rsidR="00A67451" w:rsidRDefault="00A67451" w:rsidP="00A67451"/>
    <w:p w14:paraId="515773AD" w14:textId="6975E141" w:rsidR="00405510" w:rsidRDefault="00A67451" w:rsidP="00A67451">
      <w:r>
        <w:lastRenderedPageBreak/>
        <w:t>For the decoding process:</w:t>
      </w:r>
    </w:p>
    <w:p w14:paraId="23968126" w14:textId="6A4F798A" w:rsidR="00A67451" w:rsidRDefault="006457DA" w:rsidP="00A67451">
      <w:r>
        <w:rPr>
          <w:rFonts w:ascii="Calibri" w:hAnsi="Calibri" w:cs="Calibri"/>
          <w:noProof/>
        </w:rPr>
        <mc:AlternateContent>
          <mc:Choice Requires="wps">
            <w:drawing>
              <wp:anchor distT="0" distB="0" distL="114300" distR="114300" simplePos="0" relativeHeight="251688960" behindDoc="0" locked="0" layoutInCell="1" allowOverlap="1" wp14:anchorId="5DDDFD93" wp14:editId="76F5E0D3">
                <wp:simplePos x="0" y="0"/>
                <wp:positionH relativeFrom="column">
                  <wp:posOffset>4470400</wp:posOffset>
                </wp:positionH>
                <wp:positionV relativeFrom="paragraph">
                  <wp:posOffset>648970</wp:posOffset>
                </wp:positionV>
                <wp:extent cx="895350" cy="2711450"/>
                <wp:effectExtent l="0" t="0" r="19050" b="12700"/>
                <wp:wrapNone/>
                <wp:docPr id="152" name="Text Box 152"/>
                <wp:cNvGraphicFramePr/>
                <a:graphic xmlns:a="http://schemas.openxmlformats.org/drawingml/2006/main">
                  <a:graphicData uri="http://schemas.microsoft.com/office/word/2010/wordprocessingShape">
                    <wps:wsp>
                      <wps:cNvSpPr txBox="1"/>
                      <wps:spPr>
                        <a:xfrm>
                          <a:off x="0" y="0"/>
                          <a:ext cx="895350" cy="2711450"/>
                        </a:xfrm>
                        <a:prstGeom prst="rect">
                          <a:avLst/>
                        </a:prstGeom>
                        <a:solidFill>
                          <a:schemeClr val="lt1"/>
                        </a:solidFill>
                        <a:ln w="6350">
                          <a:solidFill>
                            <a:prstClr val="black"/>
                          </a:solidFill>
                        </a:ln>
                      </wps:spPr>
                      <wps:txbx>
                        <w:txbxContent>
                          <w:p w14:paraId="08CEAFFD" w14:textId="79BE1DAA" w:rsidR="006457DA" w:rsidRDefault="006457DA" w:rsidP="006457DA">
                            <w:r>
                              <w:rPr>
                                <w:rFonts w:ascii="Calibri" w:hAnsi="Calibri" w:cs="Calibri"/>
                              </w:rPr>
                              <w:t>T</w:t>
                            </w:r>
                            <w:r>
                              <w:rPr>
                                <w:rFonts w:ascii="Calibri" w:hAnsi="Calibri" w:cs="Calibri"/>
                              </w:rPr>
                              <w:t>he output for the decoding process which is the text that was hidden in the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DDFD93" id="Text Box 152" o:spid="_x0000_s1044" type="#_x0000_t202" style="position:absolute;margin-left:352pt;margin-top:51.1pt;width:70.5pt;height:213.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" fillcolor="white [3201]" strokeweight=".5pt">
                <v:textbox>
                  <w:txbxContent>
                    <w:p w14:paraId="08CEAFFD" w14:textId="79BE1DAA" w:rsidR="006457DA" w:rsidRDefault="006457DA" w:rsidP="006457DA">
                      <w:r>
                        <w:rPr>
                          <w:rFonts w:ascii="Calibri" w:hAnsi="Calibri" w:cs="Calibri"/>
                        </w:rPr>
                        <w:t>T</w:t>
                      </w:r>
                      <w:r>
                        <w:rPr>
                          <w:rFonts w:ascii="Calibri" w:hAnsi="Calibri" w:cs="Calibri"/>
                        </w:rPr>
                        <w:t>he output for the decoding process which is the text that was hidden in the image.</w:t>
                      </w:r>
                    </w:p>
                  </w:txbxContent>
                </v:textbox>
              </v:shape>
            </w:pict>
          </mc:Fallback>
        </mc:AlternateContent>
      </w:r>
      <w:r>
        <w:rPr>
          <w:rFonts w:ascii="Calibri" w:hAnsi="Calibri" w:cs="Calibri"/>
          <w:noProof/>
        </w:rPr>
        <mc:AlternateContent>
          <mc:Choice Requires="wps">
            <w:drawing>
              <wp:anchor distT="0" distB="0" distL="114300" distR="114300" simplePos="0" relativeHeight="251682816" behindDoc="0" locked="0" layoutInCell="1" allowOverlap="1" wp14:anchorId="71597990" wp14:editId="132E5FB5">
                <wp:simplePos x="0" y="0"/>
                <wp:positionH relativeFrom="margin">
                  <wp:align>left</wp:align>
                </wp:positionH>
                <wp:positionV relativeFrom="paragraph">
                  <wp:posOffset>603250</wp:posOffset>
                </wp:positionV>
                <wp:extent cx="920750" cy="2736850"/>
                <wp:effectExtent l="0" t="0" r="12700" b="25400"/>
                <wp:wrapNone/>
                <wp:docPr id="149" name="Text Box 149"/>
                <wp:cNvGraphicFramePr/>
                <a:graphic xmlns:a="http://schemas.openxmlformats.org/drawingml/2006/main">
                  <a:graphicData uri="http://schemas.microsoft.com/office/word/2010/wordprocessingShape">
                    <wps:wsp>
                      <wps:cNvSpPr txBox="1"/>
                      <wps:spPr>
                        <a:xfrm>
                          <a:off x="0" y="0"/>
                          <a:ext cx="920750" cy="2736850"/>
                        </a:xfrm>
                        <a:prstGeom prst="rect">
                          <a:avLst/>
                        </a:prstGeom>
                        <a:solidFill>
                          <a:schemeClr val="lt1"/>
                        </a:solidFill>
                        <a:ln w="6350">
                          <a:solidFill>
                            <a:prstClr val="black"/>
                          </a:solidFill>
                        </a:ln>
                      </wps:spPr>
                      <wps:txbx>
                        <w:txbxContent>
                          <w:p w14:paraId="3E971380" w14:textId="1402F420" w:rsidR="00A67451" w:rsidRPr="00A67451" w:rsidRDefault="00A67451" w:rsidP="00A67451">
                            <w:pPr>
                              <w:rPr>
                                <w:rFonts w:ascii="Calibri" w:hAnsi="Calibri" w:cs="Calibri"/>
                              </w:rPr>
                            </w:pPr>
                            <w:r w:rsidRPr="00A67451">
                              <w:rPr>
                                <w:rFonts w:ascii="Calibri" w:hAnsi="Calibri" w:cs="Calibri"/>
                              </w:rPr>
                              <w:t>The input image which can be colored or a gray-scale image.</w:t>
                            </w:r>
                            <w:r>
                              <w:rPr>
                                <w:rFonts w:ascii="Calibri" w:hAnsi="Calibri" w:cs="Calibri"/>
                              </w:rPr>
                              <w:t xml:space="preserve"> But this is the image after hiding text in it, which is the steganographic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97990" id="Text Box 149" o:spid="_x0000_s1045" type="#_x0000_t202" style="position:absolute;margin-left:0;margin-top:47.5pt;width:72.5pt;height:215.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" fillcolor="white [3201]" strokeweight=".5pt">
                <v:textbox>
                  <w:txbxContent>
                    <w:p w14:paraId="3E971380" w14:textId="1402F420" w:rsidR="00A67451" w:rsidRPr="00A67451" w:rsidRDefault="00A67451" w:rsidP="00A67451">
                      <w:pPr>
                        <w:rPr>
                          <w:rFonts w:ascii="Calibri" w:hAnsi="Calibri" w:cs="Calibri"/>
                        </w:rPr>
                      </w:pPr>
                      <w:r w:rsidRPr="00A67451">
                        <w:rPr>
                          <w:rFonts w:ascii="Calibri" w:hAnsi="Calibri" w:cs="Calibri"/>
                        </w:rPr>
                        <w:t>The input image which can be colored or a gray-scale image.</w:t>
                      </w:r>
                      <w:r>
                        <w:rPr>
                          <w:rFonts w:ascii="Calibri" w:hAnsi="Calibri" w:cs="Calibri"/>
                        </w:rPr>
                        <w:t xml:space="preserve"> But this is the image after hiding text in it, which is the steganographic image.</w:t>
                      </w:r>
                    </w:p>
                  </w:txbxContent>
                </v:textbox>
                <w10:wrap anchorx="margin"/>
              </v:shape>
            </w:pict>
          </mc:Fallback>
        </mc:AlternateContent>
      </w:r>
      <w:r>
        <w:rPr>
          <w:rFonts w:ascii="Calibri" w:hAnsi="Calibri" w:cs="Calibri"/>
          <w:noProof/>
        </w:rPr>
        <mc:AlternateContent>
          <mc:Choice Requires="wps">
            <w:drawing>
              <wp:anchor distT="0" distB="0" distL="114300" distR="114300" simplePos="0" relativeHeight="251684864" behindDoc="0" locked="0" layoutInCell="1" allowOverlap="1" wp14:anchorId="2ED7FD2D" wp14:editId="51462B5B">
                <wp:simplePos x="0" y="0"/>
                <wp:positionH relativeFrom="column">
                  <wp:posOffset>984250</wp:posOffset>
                </wp:positionH>
                <wp:positionV relativeFrom="paragraph">
                  <wp:posOffset>617220</wp:posOffset>
                </wp:positionV>
                <wp:extent cx="1784350" cy="2736850"/>
                <wp:effectExtent l="0" t="0" r="25400" b="25400"/>
                <wp:wrapNone/>
                <wp:docPr id="150" name="Text Box 150"/>
                <wp:cNvGraphicFramePr/>
                <a:graphic xmlns:a="http://schemas.openxmlformats.org/drawingml/2006/main">
                  <a:graphicData uri="http://schemas.microsoft.com/office/word/2010/wordprocessingShape">
                    <wps:wsp>
                      <wps:cNvSpPr txBox="1"/>
                      <wps:spPr>
                        <a:xfrm>
                          <a:off x="0" y="0"/>
                          <a:ext cx="1784350" cy="2736850"/>
                        </a:xfrm>
                        <a:prstGeom prst="rect">
                          <a:avLst/>
                        </a:prstGeom>
                        <a:solidFill>
                          <a:schemeClr val="lt1"/>
                        </a:solidFill>
                        <a:ln w="6350">
                          <a:solidFill>
                            <a:prstClr val="black"/>
                          </a:solidFill>
                        </a:ln>
                      </wps:spPr>
                      <wps:txbx>
                        <w:txbxContent>
                          <w:p w14:paraId="21D01D1E" w14:textId="77777777" w:rsidR="00A67451" w:rsidRPr="00405510" w:rsidRDefault="00A67451" w:rsidP="00A67451">
                            <w:r w:rsidRPr="00405510">
                              <w:rPr>
                                <w:rFonts w:ascii="Calibri" w:hAnsi="Calibri" w:cs="Calibri"/>
                              </w:rPr>
                              <w:t>We transform all the values in all the pixels into binary values, for example a pixel with the value 104 which equals to 01101000 in binary, and we do that to all the pixels in our image, then we end up with the same image, but the values are now in binary, and this image will be represented as an array that contains the values of the pixels in binary.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7FD2D" id="Text Box 150" o:spid="_x0000_s1046" type="#_x0000_t202" style="position:absolute;margin-left:77.5pt;margin-top:48.6pt;width:140.5pt;height:21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" fillcolor="white [3201]" strokeweight=".5pt">
                <v:textbox>
                  <w:txbxContent>
                    <w:p w14:paraId="21D01D1E" w14:textId="77777777" w:rsidR="00A67451" w:rsidRPr="00405510" w:rsidRDefault="00A67451" w:rsidP="00A67451">
                      <w:r w:rsidRPr="00405510">
                        <w:rPr>
                          <w:rFonts w:ascii="Calibri" w:hAnsi="Calibri" w:cs="Calibri"/>
                        </w:rPr>
                        <w:t>We transform all the values in all the pixels into binary values, for example a pixel with the value 104 which equals to 01101000 in binary, and we do that to all the pixels in our image, then we end up with the same image, but the values are now in binary, and this image will be represented as an array that contains the values of the pixels in binary.</w:t>
                      </w:r>
                    </w:p>
                  </w:txbxContent>
                </v:textbox>
              </v:shape>
            </w:pict>
          </mc:Fallback>
        </mc:AlternateContent>
      </w:r>
      <w:r>
        <w:rPr>
          <w:rFonts w:ascii="Calibri" w:hAnsi="Calibri" w:cs="Calibri"/>
          <w:noProof/>
        </w:rPr>
        <mc:AlternateContent>
          <mc:Choice Requires="wps">
            <w:drawing>
              <wp:anchor distT="0" distB="0" distL="114300" distR="114300" simplePos="0" relativeHeight="251686912" behindDoc="0" locked="0" layoutInCell="1" allowOverlap="1" wp14:anchorId="479595C8" wp14:editId="5423A268">
                <wp:simplePos x="0" y="0"/>
                <wp:positionH relativeFrom="column">
                  <wp:posOffset>2844800</wp:posOffset>
                </wp:positionH>
                <wp:positionV relativeFrom="paragraph">
                  <wp:posOffset>617220</wp:posOffset>
                </wp:positionV>
                <wp:extent cx="1536700" cy="2743200"/>
                <wp:effectExtent l="0" t="0" r="25400" b="19050"/>
                <wp:wrapNone/>
                <wp:docPr id="151" name="Text Box 151"/>
                <wp:cNvGraphicFramePr/>
                <a:graphic xmlns:a="http://schemas.openxmlformats.org/drawingml/2006/main">
                  <a:graphicData uri="http://schemas.microsoft.com/office/word/2010/wordprocessingShape">
                    <wps:wsp>
                      <wps:cNvSpPr txBox="1"/>
                      <wps:spPr>
                        <a:xfrm>
                          <a:off x="0" y="0"/>
                          <a:ext cx="1536700" cy="2743200"/>
                        </a:xfrm>
                        <a:prstGeom prst="rect">
                          <a:avLst/>
                        </a:prstGeom>
                        <a:solidFill>
                          <a:schemeClr val="lt1"/>
                        </a:solidFill>
                        <a:ln w="6350">
                          <a:solidFill>
                            <a:prstClr val="black"/>
                          </a:solidFill>
                        </a:ln>
                      </wps:spPr>
                      <wps:txbx>
                        <w:txbxContent>
                          <w:p w14:paraId="12126393" w14:textId="799F846A" w:rsidR="00A67451" w:rsidRDefault="006457DA" w:rsidP="00A67451">
                            <w:r>
                              <w:rPr>
                                <w:rFonts w:ascii="Calibri" w:hAnsi="Calibri" w:cs="Calibri"/>
                              </w:rPr>
                              <w:t>After transforming the image pixels into binary we then extract the LSB of every value in each pixel (and we can use a function that sets the limit for the extracted LSBs according to the size of our text, which we can also save in the image to help set the limit when extracting), then we form groups of 8s of these bits to form bytes which will be the bytes of our text which will then be transformed from binary to ASCII</w:t>
                            </w:r>
                            <w:r>
                              <w:rPr>
                                <w:rFonts w:ascii="Calibri" w:hAnsi="Calibri" w:cs="Calibr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595C8" id="Text Box 151" o:spid="_x0000_s1047" type="#_x0000_t202" style="position:absolute;margin-left:224pt;margin-top:48.6pt;width:121pt;height:3in;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avOwIAAIU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" fillcolor="white [3201]" strokeweight=".5pt">
                <v:textbox>
                  <w:txbxContent>
                    <w:p w14:paraId="12126393" w14:textId="799F846A" w:rsidR="00A67451" w:rsidRDefault="006457DA" w:rsidP="00A67451">
                      <w:r>
                        <w:rPr>
                          <w:rFonts w:ascii="Calibri" w:hAnsi="Calibri" w:cs="Calibri"/>
                        </w:rPr>
                        <w:t>After transforming the image pixels into binary we then extract the LSB of every value in each pixel (and we can use a function that sets the limit for the extracted LSBs according to the size of our text, which we can also save in the image to help set the limit when extracting), then we form groups of 8s of these bits to form bytes which will be the bytes of our text which will then be transformed from binary to ASCII</w:t>
                      </w:r>
                      <w:r>
                        <w:rPr>
                          <w:rFonts w:ascii="Calibri" w:hAnsi="Calibri" w:cs="Calibri"/>
                        </w:rPr>
                        <w:t>.</w:t>
                      </w:r>
                    </w:p>
                  </w:txbxContent>
                </v:textbox>
              </v:shape>
            </w:pict>
          </mc:Fallback>
        </mc:AlternateContent>
      </w:r>
      <w:r w:rsidR="00A67451">
        <w:rPr>
          <w:noProof/>
        </w:rPr>
        <mc:AlternateContent>
          <mc:Choice Requires="wpg">
            <w:drawing>
              <wp:anchor distT="0" distB="0" distL="114300" distR="114300" simplePos="0" relativeHeight="251680768" behindDoc="0" locked="0" layoutInCell="1" allowOverlap="1" wp14:anchorId="0BD5B364" wp14:editId="204FADE4">
                <wp:simplePos x="0" y="0"/>
                <wp:positionH relativeFrom="column">
                  <wp:posOffset>0</wp:posOffset>
                </wp:positionH>
                <wp:positionV relativeFrom="paragraph">
                  <wp:posOffset>0</wp:posOffset>
                </wp:positionV>
                <wp:extent cx="5384800" cy="603250"/>
                <wp:effectExtent l="0" t="0" r="25400" b="25400"/>
                <wp:wrapNone/>
                <wp:docPr id="137" name="Group 137"/>
                <wp:cNvGraphicFramePr/>
                <a:graphic xmlns:a="http://schemas.openxmlformats.org/drawingml/2006/main">
                  <a:graphicData uri="http://schemas.microsoft.com/office/word/2010/wordprocessingGroup">
                    <wpg:wgp>
                      <wpg:cNvGrpSpPr/>
                      <wpg:grpSpPr>
                        <a:xfrm>
                          <a:off x="0" y="0"/>
                          <a:ext cx="5384800" cy="603250"/>
                          <a:chOff x="0" y="0"/>
                          <a:chExt cx="5384800" cy="603250"/>
                        </a:xfrm>
                      </wpg:grpSpPr>
                      <wps:wsp>
                        <wps:cNvPr id="138" name="Rectangle: Rounded Corners 138"/>
                        <wps:cNvSpPr/>
                        <wps:spPr>
                          <a:xfrm>
                            <a:off x="0" y="38100"/>
                            <a:ext cx="869950" cy="4953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24F049" w14:textId="77777777" w:rsidR="00A67451" w:rsidRPr="00405510" w:rsidRDefault="00A67451" w:rsidP="00A67451">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Text Box 139"/>
                        <wps:cNvSpPr txBox="1"/>
                        <wps:spPr>
                          <a:xfrm>
                            <a:off x="196850" y="139700"/>
                            <a:ext cx="488950" cy="292100"/>
                          </a:xfrm>
                          <a:prstGeom prst="rect">
                            <a:avLst/>
                          </a:prstGeom>
                          <a:solidFill>
                            <a:schemeClr val="lt1"/>
                          </a:solidFill>
                          <a:ln w="6350">
                            <a:noFill/>
                          </a:ln>
                        </wps:spPr>
                        <wps:txbx>
                          <w:txbxContent>
                            <w:p w14:paraId="50B8B47B" w14:textId="77777777" w:rsidR="00A67451" w:rsidRDefault="00A67451" w:rsidP="00A67451">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Straight Arrow Connector 140"/>
                        <wps:cNvCnPr/>
                        <wps:spPr>
                          <a:xfrm flipV="1">
                            <a:off x="869950" y="279400"/>
                            <a:ext cx="5524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Rectangle: Rounded Corners 141"/>
                        <wps:cNvSpPr/>
                        <wps:spPr>
                          <a:xfrm>
                            <a:off x="1428750" y="19050"/>
                            <a:ext cx="946150" cy="5651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Text Box 142"/>
                        <wps:cNvSpPr txBox="1"/>
                        <wps:spPr>
                          <a:xfrm>
                            <a:off x="1416050" y="158750"/>
                            <a:ext cx="1162050" cy="279400"/>
                          </a:xfrm>
                          <a:prstGeom prst="rect">
                            <a:avLst/>
                          </a:prstGeom>
                          <a:noFill/>
                          <a:ln w="6350">
                            <a:noFill/>
                          </a:ln>
                        </wps:spPr>
                        <wps:txbx>
                          <w:txbxContent>
                            <w:p w14:paraId="25BB0F79" w14:textId="77777777" w:rsidR="00A67451" w:rsidRDefault="00A67451" w:rsidP="00A67451">
                              <w:r>
                                <w:t xml:space="preserve">Pre-processing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Straight Arrow Connector 143"/>
                        <wps:cNvCnPr/>
                        <wps:spPr>
                          <a:xfrm>
                            <a:off x="2374900" y="273050"/>
                            <a:ext cx="6159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 name="Rectangle: Rounded Corners 144"/>
                        <wps:cNvSpPr/>
                        <wps:spPr>
                          <a:xfrm>
                            <a:off x="2984500" y="12700"/>
                            <a:ext cx="889000" cy="552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Text Box 145"/>
                        <wps:cNvSpPr txBox="1"/>
                        <wps:spPr>
                          <a:xfrm>
                            <a:off x="3117850" y="158750"/>
                            <a:ext cx="603250" cy="247650"/>
                          </a:xfrm>
                          <a:prstGeom prst="rect">
                            <a:avLst/>
                          </a:prstGeom>
                          <a:solidFill>
                            <a:schemeClr val="lt1"/>
                          </a:solidFill>
                          <a:ln w="6350">
                            <a:noFill/>
                          </a:ln>
                        </wps:spPr>
                        <wps:txbx>
                          <w:txbxContent>
                            <w:p w14:paraId="75A107D1" w14:textId="77777777" w:rsidR="00A67451" w:rsidRDefault="00A67451" w:rsidP="00A67451">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Straight Arrow Connector 146"/>
                        <wps:cNvCnPr/>
                        <wps:spPr>
                          <a:xfrm>
                            <a:off x="3879850" y="254000"/>
                            <a:ext cx="5778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Rectangle: Rounded Corners 147"/>
                        <wps:cNvSpPr/>
                        <wps:spPr>
                          <a:xfrm>
                            <a:off x="4464050" y="0"/>
                            <a:ext cx="920750" cy="6032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Text Box 148"/>
                        <wps:cNvSpPr txBox="1"/>
                        <wps:spPr>
                          <a:xfrm>
                            <a:off x="4629150" y="146050"/>
                            <a:ext cx="615950" cy="311150"/>
                          </a:xfrm>
                          <a:prstGeom prst="rect">
                            <a:avLst/>
                          </a:prstGeom>
                          <a:solidFill>
                            <a:schemeClr val="lt1"/>
                          </a:solidFill>
                          <a:ln w="6350">
                            <a:noFill/>
                          </a:ln>
                        </wps:spPr>
                        <wps:txbx>
                          <w:txbxContent>
                            <w:p w14:paraId="06443D7A" w14:textId="77777777" w:rsidR="00A67451" w:rsidRDefault="00A67451" w:rsidP="00A67451">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D5B364" id="Group 137" o:spid="_x0000_s1048" style="position:absolute;margin-left:0;margin-top:0;width:424pt;height:47.5pt;z-index:251680768" coordsize="53848,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">
                <v:roundrect id="Rectangle: Rounded Corners 138" o:spid="_x0000_s1049" style="position:absolute;top:381;width:8699;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" filled="f" strokecolor="black [3213]" strokeweight="1pt">
                  <v:stroke joinstyle="miter"/>
                  <v:textbox>
                    <w:txbxContent>
                      <w:p w14:paraId="1A24F049" w14:textId="77777777" w:rsidR="00A67451" w:rsidRPr="00405510" w:rsidRDefault="00A67451" w:rsidP="00A67451">
                        <w:pPr>
                          <w:jc w:val="center"/>
                          <w:rPr>
                            <w:sz w:val="20"/>
                            <w:szCs w:val="20"/>
                          </w:rPr>
                        </w:pPr>
                      </w:p>
                    </w:txbxContent>
                  </v:textbox>
                </v:roundrect>
                <v:shape id="Text Box 139" o:spid="_x0000_s1050" type="#_x0000_t202" style="position:absolute;left:1968;top:1397;width:4890;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" fillcolor="white [3201]" stroked="f" strokeweight=".5pt">
                  <v:textbox>
                    <w:txbxContent>
                      <w:p w14:paraId="50B8B47B" w14:textId="77777777" w:rsidR="00A67451" w:rsidRDefault="00A67451" w:rsidP="00A67451">
                        <w:r>
                          <w:t>Input</w:t>
                        </w:r>
                      </w:p>
                    </w:txbxContent>
                  </v:textbox>
                </v:shape>
                <v:shape id="Straight Arrow Connector 140" o:spid="_x0000_s1051" type="#_x0000_t32" style="position:absolute;left:8699;top:2794;width:5525;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" strokecolor="black [3200]" strokeweight=".5pt">
                  <v:stroke endarrow="block" joinstyle="miter"/>
                </v:shape>
                <v:roundrect id="Rectangle: Rounded Corners 141" o:spid="_x0000_s1052" style="position:absolute;left:14287;top:190;width:9462;height:56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" filled="f" strokecolor="black [3213]" strokeweight="1pt">
                  <v:stroke joinstyle="miter"/>
                </v:roundrect>
                <v:shape id="Text Box 142" o:spid="_x0000_s1053" type="#_x0000_t202" style="position:absolute;left:14160;top:1587;width:1162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25BB0F79" w14:textId="77777777" w:rsidR="00A67451" w:rsidRDefault="00A67451" w:rsidP="00A67451">
                        <w:r>
                          <w:t xml:space="preserve">Pre-processing </w:t>
                        </w:r>
                      </w:p>
                    </w:txbxContent>
                  </v:textbox>
                </v:shape>
                <v:shape id="Straight Arrow Connector 143" o:spid="_x0000_s1054" type="#_x0000_t32" style="position:absolute;left:23749;top:2730;width:6159;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" strokecolor="black [3200]" strokeweight=".5pt">
                  <v:stroke endarrow="block" joinstyle="miter"/>
                </v:shape>
                <v:roundrect id="Rectangle: Rounded Corners 144" o:spid="_x0000_s1055" style="position:absolute;left:29845;top:127;width:889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" filled="f" strokecolor="black [3213]" strokeweight="1pt">
                  <v:stroke joinstyle="miter"/>
                </v:roundrect>
                <v:shape id="Text Box 145" o:spid="_x0000_s1056" type="#_x0000_t202" style="position:absolute;left:31178;top:1587;width:6033;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" fillcolor="white [3201]" stroked="f" strokeweight=".5pt">
                  <v:textbox>
                    <w:txbxContent>
                      <w:p w14:paraId="75A107D1" w14:textId="77777777" w:rsidR="00A67451" w:rsidRDefault="00A67451" w:rsidP="00A67451">
                        <w:r>
                          <w:t>Process</w:t>
                        </w:r>
                      </w:p>
                    </w:txbxContent>
                  </v:textbox>
                </v:shape>
                <v:shape id="Straight Arrow Connector 146" o:spid="_x0000_s1057" type="#_x0000_t32" style="position:absolute;left:38798;top:2540;width:5779;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" strokecolor="black [3200]" strokeweight=".5pt">
                  <v:stroke endarrow="block" joinstyle="miter"/>
                </v:shape>
                <v:roundrect id="Rectangle: Rounded Corners 147" o:spid="_x0000_s1058" style="position:absolute;left:44640;width:9208;height:60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" filled="f" strokecolor="black [3213]" strokeweight="1pt">
                  <v:stroke joinstyle="miter"/>
                </v:roundrect>
                <v:shape id="Text Box 148" o:spid="_x0000_s1059" type="#_x0000_t202" style="position:absolute;left:46291;top:1460;width:616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" fillcolor="white [3201]" stroked="f" strokeweight=".5pt">
                  <v:textbox>
                    <w:txbxContent>
                      <w:p w14:paraId="06443D7A" w14:textId="77777777" w:rsidR="00A67451" w:rsidRDefault="00A67451" w:rsidP="00A67451">
                        <w:r>
                          <w:t>Output</w:t>
                        </w:r>
                      </w:p>
                    </w:txbxContent>
                  </v:textbox>
                </v:shape>
              </v:group>
            </w:pict>
          </mc:Fallback>
        </mc:AlternateContent>
      </w:r>
    </w:p>
    <w:p w14:paraId="7736A7D1" w14:textId="77777777" w:rsidR="00405510" w:rsidRDefault="00405510" w:rsidP="001A7AF0">
      <w:pPr>
        <w:pStyle w:val="Heading1"/>
        <w:rPr>
          <w:rFonts w:ascii="Calibri" w:hAnsi="Calibri" w:cs="Calibri"/>
        </w:rPr>
      </w:pPr>
    </w:p>
    <w:p w14:paraId="6D4466F6" w14:textId="77777777" w:rsidR="00A67451" w:rsidRDefault="00A67451" w:rsidP="001A7AF0">
      <w:pPr>
        <w:pStyle w:val="Heading1"/>
        <w:rPr>
          <w:rFonts w:ascii="Calibri" w:hAnsi="Calibri" w:cs="Calibri"/>
        </w:rPr>
      </w:pPr>
    </w:p>
    <w:p w14:paraId="3F33CE60" w14:textId="77777777" w:rsidR="00A67451" w:rsidRDefault="00A67451" w:rsidP="001A7AF0">
      <w:pPr>
        <w:pStyle w:val="Heading1"/>
        <w:rPr>
          <w:rFonts w:ascii="Calibri" w:hAnsi="Calibri" w:cs="Calibri"/>
        </w:rPr>
      </w:pPr>
    </w:p>
    <w:p w14:paraId="515A93A9" w14:textId="77777777" w:rsidR="00A67451" w:rsidRDefault="00A67451" w:rsidP="001A7AF0">
      <w:pPr>
        <w:pStyle w:val="Heading1"/>
        <w:rPr>
          <w:rFonts w:ascii="Calibri" w:hAnsi="Calibri" w:cs="Calibri"/>
        </w:rPr>
      </w:pPr>
    </w:p>
    <w:p w14:paraId="6F88C19A" w14:textId="77777777" w:rsidR="00A67451" w:rsidRDefault="00A67451" w:rsidP="001A7AF0">
      <w:pPr>
        <w:pStyle w:val="Heading1"/>
        <w:rPr>
          <w:rFonts w:ascii="Calibri" w:hAnsi="Calibri" w:cs="Calibri"/>
        </w:rPr>
      </w:pPr>
    </w:p>
    <w:p w14:paraId="57EE888D" w14:textId="77777777" w:rsidR="00A67451" w:rsidRDefault="00A67451" w:rsidP="001A7AF0">
      <w:pPr>
        <w:pStyle w:val="Heading1"/>
        <w:rPr>
          <w:rFonts w:ascii="Calibri" w:hAnsi="Calibri" w:cs="Calibri"/>
        </w:rPr>
      </w:pPr>
    </w:p>
    <w:p w14:paraId="7F74AECE" w14:textId="77777777" w:rsidR="00994405" w:rsidRDefault="00994405" w:rsidP="001369A4">
      <w:pPr>
        <w:pStyle w:val="Heading1"/>
        <w:rPr>
          <w:rFonts w:ascii="Calibri" w:hAnsi="Calibri" w:cs="Calibri"/>
        </w:rPr>
      </w:pPr>
    </w:p>
    <w:p w14:paraId="05C936C8" w14:textId="77777777" w:rsidR="00994405" w:rsidRDefault="00994405" w:rsidP="001369A4">
      <w:pPr>
        <w:pStyle w:val="Heading1"/>
        <w:rPr>
          <w:rFonts w:ascii="Calibri" w:hAnsi="Calibri" w:cs="Calibri"/>
        </w:rPr>
      </w:pPr>
    </w:p>
    <w:p w14:paraId="40310EDA" w14:textId="6F396434" w:rsidR="001369A4" w:rsidRPr="00994405" w:rsidRDefault="00994405" w:rsidP="00994405">
      <w:pPr>
        <w:pStyle w:val="Heading1"/>
      </w:pPr>
      <w:r>
        <w:br w:type="page"/>
      </w:r>
      <w:r w:rsidR="001369A4" w:rsidRPr="001369A4">
        <w:lastRenderedPageBreak/>
        <w:t>References</w:t>
      </w:r>
    </w:p>
    <w:p w14:paraId="42B4723C" w14:textId="6F8337AE" w:rsidR="001369A4" w:rsidRDefault="001369A4" w:rsidP="001369A4">
      <w:pPr>
        <w:pStyle w:val="ListParagraph"/>
        <w:numPr>
          <w:ilvl w:val="0"/>
          <w:numId w:val="14"/>
        </w:numPr>
      </w:pPr>
      <w:hyperlink r:id="rId8" w:history="1">
        <w:r w:rsidRPr="001369A4">
          <w:rPr>
            <w:color w:val="0000FF"/>
            <w:u w:val="single"/>
          </w:rPr>
          <w:t>Image Steganography in Cryptography - GeeksforGeeks</w:t>
        </w:r>
      </w:hyperlink>
    </w:p>
    <w:p w14:paraId="17FBF624" w14:textId="3202EB6D" w:rsidR="001369A4" w:rsidRDefault="00212A78" w:rsidP="001369A4">
      <w:pPr>
        <w:pStyle w:val="ListParagraph"/>
        <w:numPr>
          <w:ilvl w:val="0"/>
          <w:numId w:val="14"/>
        </w:numPr>
      </w:pPr>
      <w:hyperlink r:id="rId9" w:anchor=":~:text=The%20purpose%20of%20steganography%20is%20to%20conceal%20and,doesn%E2%80%99t%20involve%20scrambling%20data%20or%20using%20a%20key." w:history="1">
        <w:r w:rsidRPr="00212A78">
          <w:rPr>
            <w:color w:val="0000FF"/>
            <w:u w:val="single"/>
          </w:rPr>
          <w:t>What Is Steganography | Cybersecurity | CompTIA</w:t>
        </w:r>
      </w:hyperlink>
    </w:p>
    <w:p w14:paraId="350E7E41" w14:textId="0FFFBF1C" w:rsidR="00212A78" w:rsidRDefault="00FD4F7D" w:rsidP="001369A4">
      <w:pPr>
        <w:pStyle w:val="ListParagraph"/>
        <w:numPr>
          <w:ilvl w:val="0"/>
          <w:numId w:val="14"/>
        </w:numPr>
      </w:pPr>
      <w:hyperlink r:id="rId10" w:history="1">
        <w:r w:rsidRPr="00FD4F7D">
          <w:rPr>
            <w:color w:val="0000FF"/>
            <w:u w:val="single"/>
          </w:rPr>
          <w:t>Hackers’ latest weapon: Steganography (computer.org)</w:t>
        </w:r>
      </w:hyperlink>
    </w:p>
    <w:p w14:paraId="61535802" w14:textId="1410037E" w:rsidR="00FD4F7D" w:rsidRDefault="00A45E5B" w:rsidP="001369A4">
      <w:pPr>
        <w:pStyle w:val="ListParagraph"/>
        <w:numPr>
          <w:ilvl w:val="0"/>
          <w:numId w:val="14"/>
        </w:numPr>
      </w:pPr>
      <w:hyperlink r:id="rId11" w:history="1">
        <w:r w:rsidRPr="00A45E5B">
          <w:rPr>
            <w:color w:val="0000FF"/>
            <w:u w:val="single"/>
          </w:rPr>
          <w:t>FBI — Forensic Science Communications - July 2004</w:t>
        </w:r>
      </w:hyperlink>
    </w:p>
    <w:p w14:paraId="18622413" w14:textId="4E68C5C6" w:rsidR="001273C1" w:rsidRDefault="00A45E5B" w:rsidP="00A45E5B">
      <w:pPr>
        <w:pStyle w:val="ListParagraph"/>
        <w:numPr>
          <w:ilvl w:val="0"/>
          <w:numId w:val="14"/>
        </w:numPr>
      </w:pPr>
      <w:hyperlink r:id="rId12" w:history="1">
        <w:r w:rsidRPr="00A45E5B">
          <w:rPr>
            <w:color w:val="0000FF"/>
            <w:u w:val="single"/>
          </w:rPr>
          <w:t>Hiding Data Inside an Image Using Python : 7 Steps - Instructables</w:t>
        </w:r>
      </w:hyperlink>
    </w:p>
    <w:sectPr w:rsidR="001273C1" w:rsidSect="00B231EB">
      <w:footerReference w:type="default" r:id="rId13"/>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4037E" w14:textId="77777777" w:rsidR="00217C85" w:rsidRDefault="00217C85">
      <w:pPr>
        <w:spacing w:after="0" w:line="240" w:lineRule="auto"/>
      </w:pPr>
      <w:r>
        <w:separator/>
      </w:r>
    </w:p>
  </w:endnote>
  <w:endnote w:type="continuationSeparator" w:id="0">
    <w:p w14:paraId="19D7F480" w14:textId="77777777" w:rsidR="00217C85" w:rsidRDefault="00217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6E9E0"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36941" w14:textId="77777777" w:rsidR="00217C85" w:rsidRDefault="00217C85">
      <w:pPr>
        <w:spacing w:after="0" w:line="240" w:lineRule="auto"/>
      </w:pPr>
      <w:r>
        <w:separator/>
      </w:r>
    </w:p>
  </w:footnote>
  <w:footnote w:type="continuationSeparator" w:id="0">
    <w:p w14:paraId="7199AF84" w14:textId="77777777" w:rsidR="00217C85" w:rsidRDefault="00217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C402C2"/>
    <w:multiLevelType w:val="hybridMultilevel"/>
    <w:tmpl w:val="DDBAB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BB0704"/>
    <w:multiLevelType w:val="hybridMultilevel"/>
    <w:tmpl w:val="9B1A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16cid:durableId="158428227">
    <w:abstractNumId w:val="9"/>
  </w:num>
  <w:num w:numId="2" w16cid:durableId="1269850487">
    <w:abstractNumId w:val="12"/>
  </w:num>
  <w:num w:numId="3" w16cid:durableId="1776824386">
    <w:abstractNumId w:val="12"/>
    <w:lvlOverride w:ilvl="0">
      <w:startOverride w:val="1"/>
    </w:lvlOverride>
  </w:num>
  <w:num w:numId="4" w16cid:durableId="1913419249">
    <w:abstractNumId w:val="7"/>
  </w:num>
  <w:num w:numId="5" w16cid:durableId="1971284339">
    <w:abstractNumId w:val="6"/>
  </w:num>
  <w:num w:numId="6" w16cid:durableId="1034354849">
    <w:abstractNumId w:val="5"/>
  </w:num>
  <w:num w:numId="7" w16cid:durableId="1095596466">
    <w:abstractNumId w:val="4"/>
  </w:num>
  <w:num w:numId="8" w16cid:durableId="2136101352">
    <w:abstractNumId w:val="8"/>
  </w:num>
  <w:num w:numId="9" w16cid:durableId="936717665">
    <w:abstractNumId w:val="3"/>
  </w:num>
  <w:num w:numId="10" w16cid:durableId="362942527">
    <w:abstractNumId w:val="2"/>
  </w:num>
  <w:num w:numId="11" w16cid:durableId="1055928209">
    <w:abstractNumId w:val="1"/>
  </w:num>
  <w:num w:numId="12" w16cid:durableId="971448130">
    <w:abstractNumId w:val="0"/>
  </w:num>
  <w:num w:numId="13" w16cid:durableId="14921384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28723243">
    <w:abstractNumId w:val="10"/>
  </w:num>
  <w:num w:numId="15" w16cid:durableId="18776214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EB"/>
    <w:rsid w:val="000322BF"/>
    <w:rsid w:val="000542E0"/>
    <w:rsid w:val="00072150"/>
    <w:rsid w:val="000C6A97"/>
    <w:rsid w:val="000E697B"/>
    <w:rsid w:val="00117948"/>
    <w:rsid w:val="001238BC"/>
    <w:rsid w:val="001273C1"/>
    <w:rsid w:val="001369A4"/>
    <w:rsid w:val="001A7AF0"/>
    <w:rsid w:val="002129B0"/>
    <w:rsid w:val="00212A78"/>
    <w:rsid w:val="00217C85"/>
    <w:rsid w:val="00251F7A"/>
    <w:rsid w:val="00295C0C"/>
    <w:rsid w:val="002A04F7"/>
    <w:rsid w:val="002E52EE"/>
    <w:rsid w:val="003262F3"/>
    <w:rsid w:val="00333904"/>
    <w:rsid w:val="00346FDE"/>
    <w:rsid w:val="00386778"/>
    <w:rsid w:val="003C1CEA"/>
    <w:rsid w:val="00405510"/>
    <w:rsid w:val="0048180F"/>
    <w:rsid w:val="004B5850"/>
    <w:rsid w:val="004D3E0C"/>
    <w:rsid w:val="004E5035"/>
    <w:rsid w:val="004F5C8E"/>
    <w:rsid w:val="00517215"/>
    <w:rsid w:val="00545041"/>
    <w:rsid w:val="00582A1A"/>
    <w:rsid w:val="00590B0E"/>
    <w:rsid w:val="005D2481"/>
    <w:rsid w:val="006457DA"/>
    <w:rsid w:val="006C5ECB"/>
    <w:rsid w:val="0071603F"/>
    <w:rsid w:val="00741991"/>
    <w:rsid w:val="0076017A"/>
    <w:rsid w:val="00805667"/>
    <w:rsid w:val="0088175F"/>
    <w:rsid w:val="008961F2"/>
    <w:rsid w:val="008F0E66"/>
    <w:rsid w:val="008F4E62"/>
    <w:rsid w:val="0093798C"/>
    <w:rsid w:val="00987BCC"/>
    <w:rsid w:val="00994405"/>
    <w:rsid w:val="009A3E0F"/>
    <w:rsid w:val="009B5D53"/>
    <w:rsid w:val="00A45E5B"/>
    <w:rsid w:val="00A67451"/>
    <w:rsid w:val="00A97CC8"/>
    <w:rsid w:val="00AA4E06"/>
    <w:rsid w:val="00AA528E"/>
    <w:rsid w:val="00AB131D"/>
    <w:rsid w:val="00AF452C"/>
    <w:rsid w:val="00B0209E"/>
    <w:rsid w:val="00B13AE2"/>
    <w:rsid w:val="00B231EB"/>
    <w:rsid w:val="00BC617C"/>
    <w:rsid w:val="00BE3CD6"/>
    <w:rsid w:val="00C16778"/>
    <w:rsid w:val="00CC4E29"/>
    <w:rsid w:val="00CC612B"/>
    <w:rsid w:val="00D31D4F"/>
    <w:rsid w:val="00DD3056"/>
    <w:rsid w:val="00EA06FB"/>
    <w:rsid w:val="00F34AB4"/>
    <w:rsid w:val="00F42EAE"/>
    <w:rsid w:val="00F535B0"/>
    <w:rsid w:val="00F9769D"/>
    <w:rsid w:val="00FB2EE0"/>
    <w:rsid w:val="00FC68B0"/>
    <w:rsid w:val="00FD4F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0AB05"/>
  <w15:chartTrackingRefBased/>
  <w15:docId w15:val="{7D812CA0-BF1F-4056-BEFD-BB937F9D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98C"/>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link w:val="NoSpacingChar"/>
    <w:uiPriority w:val="1"/>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NoSpacingChar">
    <w:name w:val="No Spacing Char"/>
    <w:basedOn w:val="DefaultParagraphFont"/>
    <w:link w:val="NoSpacing"/>
    <w:uiPriority w:val="1"/>
    <w:rsid w:val="00B231EB"/>
  </w:style>
  <w:style w:type="paragraph" w:styleId="EndnoteText">
    <w:name w:val="endnote text"/>
    <w:basedOn w:val="Normal"/>
    <w:link w:val="EndnoteTextChar"/>
    <w:uiPriority w:val="99"/>
    <w:semiHidden/>
    <w:unhideWhenUsed/>
    <w:rsid w:val="001369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69A4"/>
    <w:rPr>
      <w:sz w:val="20"/>
      <w:szCs w:val="20"/>
    </w:rPr>
  </w:style>
  <w:style w:type="character" w:styleId="EndnoteReference">
    <w:name w:val="endnote reference"/>
    <w:basedOn w:val="DefaultParagraphFont"/>
    <w:uiPriority w:val="99"/>
    <w:semiHidden/>
    <w:unhideWhenUsed/>
    <w:rsid w:val="001369A4"/>
    <w:rPr>
      <w:vertAlign w:val="superscript"/>
    </w:rPr>
  </w:style>
  <w:style w:type="paragraph" w:styleId="ListParagraph">
    <w:name w:val="List Paragraph"/>
    <w:basedOn w:val="Normal"/>
    <w:uiPriority w:val="34"/>
    <w:unhideWhenUsed/>
    <w:qFormat/>
    <w:rsid w:val="00136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3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mage-steganography-in-cryptograph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structables.com/Hiding-Data-Inside-an-Image-Using-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s.fbi.gov/archives/about-us/lab/forensic-science-communications/fsc/july2004/research/2004_03_research01.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ublications.computer.org/computer-magazine/2018/11/15/how-steganography-works/" TargetMode="External"/><Relationship Id="rId4" Type="http://schemas.openxmlformats.org/officeDocument/2006/relationships/settings" Target="settings.xml"/><Relationship Id="rId9" Type="http://schemas.openxmlformats.org/officeDocument/2006/relationships/hyperlink" Target="https://www.comptia.org/blog/what-is-steganography"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BIBA%20AMR\AppData\Roaming\Microsoft\Templates\Services%20proposal%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872C0-742F-4CB6-902E-35DAAA0C3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2101</TotalTime>
  <Pages>5</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Information hiding via watermarking (text)</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hiding via invisible watermarking (text)</dc:title>
  <dc:subject>Image processing phase 1</dc:subject>
  <dc:creator>HABIBA AMR 2020/08121</dc:creator>
  <cp:lastModifiedBy>habiba amr</cp:lastModifiedBy>
  <cp:revision>4</cp:revision>
  <dcterms:created xsi:type="dcterms:W3CDTF">2022-11-24T10:02:00Z</dcterms:created>
  <dcterms:modified xsi:type="dcterms:W3CDTF">2022-11-25T21:03:00Z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